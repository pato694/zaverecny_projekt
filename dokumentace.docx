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10"/>
        <w:gridCol w:w="1418"/>
        <w:gridCol w:w="5812"/>
      </w:tblGrid>
      <w:tr w:rsidR="00F03DA6" w:rsidTr="31CDAC39">
        <w:trPr>
          <w:trHeight w:hRule="exact" w:val="2835"/>
        </w:trPr>
        <w:tc>
          <w:tcPr>
            <w:tcW w:w="9640" w:type="dxa"/>
            <w:gridSpan w:val="3"/>
          </w:tcPr>
          <w:p w:rsidR="00F03DA6" w:rsidRDefault="002F3109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295650" cy="1276350"/>
                  <wp:effectExtent l="0" t="0" r="0" b="0"/>
                  <wp:docPr id="835562553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Tr="31CDAC39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:rsidTr="31CDAC39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A67FB4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 xml:space="preserve">ESP-32 CAM </w:t>
            </w:r>
            <w:proofErr w:type="spellStart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Motion</w:t>
            </w:r>
            <w:proofErr w:type="spellEnd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Detection</w:t>
            </w:r>
            <w:proofErr w:type="spellEnd"/>
          </w:p>
        </w:tc>
      </w:tr>
      <w:tr w:rsidR="00F03DA6" w:rsidTr="31CDAC39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A67FB4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Vojtěch Dohnal</w:t>
            </w:r>
          </w:p>
        </w:tc>
      </w:tr>
      <w:tr w:rsidR="00C91564" w:rsidTr="31CDAC39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FC1F9B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</w:p>
        </w:tc>
      </w:tr>
      <w:tr w:rsidR="00F03DA6" w:rsidTr="31CDAC39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31CDAC39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:rsidTr="31CDAC39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A67FB4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2020/2021</w:t>
            </w:r>
          </w:p>
        </w:tc>
      </w:tr>
    </w:tbl>
    <w:p w:rsidR="00F03DA6" w:rsidRDefault="00F03DA6">
      <w:pPr>
        <w:sectPr w:rsidR="00F03DA6">
          <w:footerReference w:type="default" r:id="rId12"/>
          <w:headerReference w:type="first" r:id="rId13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716926" w:rsidRDefault="00896E56" w:rsidP="00693ACB">
      <w:pPr>
        <w:pStyle w:val="Nadpis6"/>
        <w:rPr>
          <w:b/>
        </w:rPr>
      </w:pPr>
      <w:r>
        <w:lastRenderedPageBreak/>
        <w:br w:type="page"/>
      </w:r>
      <w:bookmarkStart w:id="1" w:name="_Toc60233394"/>
      <w:bookmarkStart w:id="2" w:name="_Toc60233570"/>
      <w:bookmarkStart w:id="3" w:name="_Toc60317436"/>
      <w:bookmarkStart w:id="4" w:name="_Toc60317667"/>
      <w:bookmarkStart w:id="5" w:name="_Toc60403681"/>
      <w:bookmarkStart w:id="6" w:name="_Toc60403716"/>
      <w:bookmarkStart w:id="7" w:name="_Toc60484576"/>
      <w:r w:rsidR="00D967BB" w:rsidRPr="00716926">
        <w:lastRenderedPageBreak/>
        <w:t>Poděkování</w:t>
      </w:r>
      <w:bookmarkEnd w:id="1"/>
      <w:bookmarkEnd w:id="2"/>
      <w:bookmarkEnd w:id="3"/>
      <w:bookmarkEnd w:id="4"/>
      <w:bookmarkEnd w:id="5"/>
      <w:bookmarkEnd w:id="6"/>
      <w:bookmarkEnd w:id="7"/>
    </w:p>
    <w:p w:rsidR="004A12E0" w:rsidRDefault="00716926" w:rsidP="00716926">
      <w:pPr>
        <w:rPr>
          <w:rStyle w:val="Pokec"/>
          <w:i/>
          <w:emboss w:val="0"/>
          <w:color w:val="auto"/>
        </w:rPr>
      </w:pPr>
      <w:bookmarkStart w:id="8" w:name="_GoBack"/>
      <w:bookmarkEnd w:id="8"/>
      <w:r>
        <w:rPr>
          <w:i/>
        </w:rPr>
        <w:t xml:space="preserve">Především děkuji panu učiteli Ing. Petru </w:t>
      </w:r>
      <w:proofErr w:type="spellStart"/>
      <w:r>
        <w:rPr>
          <w:i/>
        </w:rPr>
        <w:t>Grussmannovi</w:t>
      </w:r>
      <w:proofErr w:type="spellEnd"/>
      <w:r>
        <w:rPr>
          <w:i/>
        </w:rPr>
        <w:t xml:space="preserve"> za cenné rady, za pomoc se so</w:t>
      </w:r>
      <w:r>
        <w:rPr>
          <w:i/>
        </w:rPr>
        <w:t>u</w:t>
      </w:r>
      <w:r>
        <w:rPr>
          <w:i/>
        </w:rPr>
        <w:t xml:space="preserve">částkami a také za neustálou motivaci do projektu a panu učiteli Ing. Jiřímu </w:t>
      </w:r>
      <w:proofErr w:type="spellStart"/>
      <w:r>
        <w:rPr>
          <w:i/>
        </w:rPr>
        <w:t>Miekischovi</w:t>
      </w:r>
      <w:proofErr w:type="spellEnd"/>
      <w:r>
        <w:rPr>
          <w:i/>
        </w:rPr>
        <w:t xml:space="preserve"> za pomoc s pájením.</w:t>
      </w:r>
    </w:p>
    <w:p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</w:t>
      </w:r>
      <w:proofErr w:type="spellStart"/>
      <w:r>
        <w:rPr>
          <w:rStyle w:val="Pokec"/>
          <w:emboss w:val="0"/>
          <w:color w:val="auto"/>
        </w:rPr>
        <w:t>Praskova</w:t>
      </w:r>
      <w:proofErr w:type="spellEnd"/>
      <w:r>
        <w:rPr>
          <w:rStyle w:val="Pokec"/>
          <w:emboss w:val="0"/>
          <w:color w:val="auto"/>
        </w:rPr>
        <w:t xml:space="preserve"> </w:t>
      </w:r>
      <w:r>
        <w:t>399/8.</w:t>
      </w:r>
    </w:p>
    <w:p w:rsidR="008B6730" w:rsidRPr="008B6730" w:rsidRDefault="00716926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31. 12. 2020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:rsidR="00F03DA6" w:rsidRDefault="00896E56" w:rsidP="005F3335">
      <w:pPr>
        <w:rPr>
          <w:b/>
          <w:sz w:val="28"/>
          <w:szCs w:val="28"/>
        </w:rPr>
      </w:pPr>
      <w:bookmarkStart w:id="9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9"/>
      <w:r w:rsidR="00451C03">
        <w:rPr>
          <w:b/>
          <w:sz w:val="28"/>
          <w:szCs w:val="28"/>
        </w:rPr>
        <w:t>notace</w:t>
      </w:r>
    </w:p>
    <w:p w:rsidR="00451C03" w:rsidRDefault="00451C03" w:rsidP="005F3335">
      <w:pPr>
        <w:rPr>
          <w:szCs w:val="28"/>
        </w:rPr>
      </w:pPr>
      <w:r w:rsidRPr="00451C03">
        <w:rPr>
          <w:szCs w:val="28"/>
        </w:rPr>
        <w:t>Cílem</w:t>
      </w:r>
      <w:r>
        <w:rPr>
          <w:szCs w:val="28"/>
        </w:rPr>
        <w:t xml:space="preserve"> mého projektu bylo vytvořit funkční senzor pohybu s kamerou, přičemž vždy, když senzor zaznamená pohyb, dostanu upozornění a také fotografii v reálném čase. Součástí projektu je také senzor</w:t>
      </w:r>
      <w:r w:rsidR="00CA1469">
        <w:rPr>
          <w:szCs w:val="28"/>
        </w:rPr>
        <w:t>, pomocí kterého si lze</w:t>
      </w:r>
      <w:r>
        <w:rPr>
          <w:szCs w:val="28"/>
        </w:rPr>
        <w:t xml:space="preserve"> zjistit teplotu a vlhkost</w:t>
      </w:r>
      <w:r w:rsidR="00C43822">
        <w:rPr>
          <w:szCs w:val="28"/>
        </w:rPr>
        <w:t xml:space="preserve">. Systém tvoří dvě části: hardware, který je umístěn na </w:t>
      </w:r>
      <w:proofErr w:type="spellStart"/>
      <w:r w:rsidR="00C43822">
        <w:rPr>
          <w:szCs w:val="28"/>
        </w:rPr>
        <w:t>nepájivém</w:t>
      </w:r>
      <w:proofErr w:type="spellEnd"/>
      <w:r w:rsidR="00C43822">
        <w:rPr>
          <w:szCs w:val="28"/>
        </w:rPr>
        <w:t xml:space="preserve"> poli a bot v mobilní aplikaci Telegram. Komunikace mezi nimi probíhá samozřejmě bezdrátově, pomocí </w:t>
      </w:r>
      <w:proofErr w:type="spellStart"/>
      <w:r w:rsidR="00C43822">
        <w:rPr>
          <w:szCs w:val="28"/>
        </w:rPr>
        <w:t>Wi</w:t>
      </w:r>
      <w:proofErr w:type="spellEnd"/>
      <w:r w:rsidR="00C43822">
        <w:rPr>
          <w:szCs w:val="28"/>
        </w:rPr>
        <w:t>-</w:t>
      </w:r>
      <w:proofErr w:type="spellStart"/>
      <w:r w:rsidR="00C43822">
        <w:rPr>
          <w:szCs w:val="28"/>
        </w:rPr>
        <w:t>Fi</w:t>
      </w:r>
      <w:proofErr w:type="spellEnd"/>
      <w:r w:rsidR="00C43822">
        <w:rPr>
          <w:szCs w:val="28"/>
        </w:rPr>
        <w:t>. Pro zajištění be</w:t>
      </w:r>
      <w:r w:rsidR="00C43822">
        <w:rPr>
          <w:szCs w:val="28"/>
        </w:rPr>
        <w:t>z</w:t>
      </w:r>
      <w:r w:rsidR="00C43822">
        <w:rPr>
          <w:szCs w:val="28"/>
        </w:rPr>
        <w:t xml:space="preserve">pečnosti má bot svůj vlastní </w:t>
      </w:r>
      <w:proofErr w:type="spellStart"/>
      <w:r w:rsidR="00C43822">
        <w:rPr>
          <w:szCs w:val="28"/>
        </w:rPr>
        <w:t>token</w:t>
      </w:r>
      <w:proofErr w:type="spellEnd"/>
      <w:r w:rsidR="00C43822">
        <w:rPr>
          <w:szCs w:val="28"/>
        </w:rPr>
        <w:t>, díky kterému se spojí s ESP-32 CAM</w:t>
      </w:r>
      <w:r w:rsidR="00162ECF">
        <w:rPr>
          <w:szCs w:val="28"/>
        </w:rPr>
        <w:t>,</w:t>
      </w:r>
      <w:r w:rsidR="00C43822">
        <w:rPr>
          <w:szCs w:val="28"/>
        </w:rPr>
        <w:t xml:space="preserve"> a až pak může začít probíhání komunikace. Ad</w:t>
      </w:r>
      <w:r w:rsidR="00162ECF">
        <w:rPr>
          <w:szCs w:val="28"/>
        </w:rPr>
        <w:t>ministrátor může také aktivovat</w:t>
      </w:r>
      <w:r w:rsidR="00C43822">
        <w:rPr>
          <w:szCs w:val="28"/>
        </w:rPr>
        <w:t xml:space="preserve"> či deaktivovat senzor p</w:t>
      </w:r>
      <w:r w:rsidR="00C43822">
        <w:rPr>
          <w:szCs w:val="28"/>
        </w:rPr>
        <w:t>o</w:t>
      </w:r>
      <w:r w:rsidR="00C43822">
        <w:rPr>
          <w:szCs w:val="28"/>
        </w:rPr>
        <w:t>hybu podle potřeby.</w:t>
      </w:r>
      <w:r w:rsidR="00CA1469">
        <w:rPr>
          <w:szCs w:val="28"/>
        </w:rPr>
        <w:t xml:space="preserve"> Také lze poslat příkaz, který si vyžádá aktuální fotografii z ESP-32 CAM a pošle jej do mobilní aplikace nezávazně na senzoru pohybu.</w:t>
      </w:r>
    </w:p>
    <w:p w:rsidR="00CA1469" w:rsidRDefault="00CA1469" w:rsidP="005F3335">
      <w:pPr>
        <w:rPr>
          <w:b/>
          <w:sz w:val="28"/>
          <w:szCs w:val="28"/>
        </w:rPr>
      </w:pPr>
      <w:r w:rsidRPr="00CA1469">
        <w:rPr>
          <w:b/>
          <w:sz w:val="28"/>
          <w:szCs w:val="28"/>
        </w:rPr>
        <w:t>Klíčová slova</w:t>
      </w:r>
    </w:p>
    <w:p w:rsidR="00CA1469" w:rsidRPr="00CA1469" w:rsidRDefault="00CA1469" w:rsidP="005F3335">
      <w:pPr>
        <w:rPr>
          <w:szCs w:val="28"/>
        </w:rPr>
      </w:pPr>
      <w:r>
        <w:rPr>
          <w:szCs w:val="28"/>
        </w:rPr>
        <w:t xml:space="preserve">Bezpečnost; </w:t>
      </w:r>
      <w:proofErr w:type="spellStart"/>
      <w:r>
        <w:rPr>
          <w:szCs w:val="28"/>
        </w:rPr>
        <w:t>Arduino</w:t>
      </w:r>
      <w:proofErr w:type="spellEnd"/>
      <w:r>
        <w:rPr>
          <w:szCs w:val="28"/>
        </w:rPr>
        <w:t xml:space="preserve">; bezdrátová komunikace; </w:t>
      </w:r>
      <w:proofErr w:type="spellStart"/>
      <w:r>
        <w:rPr>
          <w:szCs w:val="28"/>
        </w:rPr>
        <w:t>Wi</w:t>
      </w:r>
      <w:proofErr w:type="spellEnd"/>
      <w:r>
        <w:rPr>
          <w:szCs w:val="28"/>
        </w:rPr>
        <w:t>-</w:t>
      </w:r>
      <w:proofErr w:type="spellStart"/>
      <w:r>
        <w:rPr>
          <w:szCs w:val="28"/>
        </w:rPr>
        <w:t>Fi</w:t>
      </w:r>
      <w:proofErr w:type="spellEnd"/>
      <w:r>
        <w:rPr>
          <w:szCs w:val="28"/>
        </w:rPr>
        <w:t>; Telegram; senzor pohybu; ESP-32 CAM</w:t>
      </w:r>
    </w:p>
    <w:p w:rsidR="00F03DA6" w:rsidRDefault="00F03DA6">
      <w:pPr>
        <w:rPr>
          <w:rStyle w:val="Pokec"/>
        </w:rPr>
      </w:pPr>
    </w:p>
    <w:p w:rsidR="00F03DA6" w:rsidRDefault="00F03DA6"/>
    <w:p w:rsidR="005F3335" w:rsidRDefault="005F3335"/>
    <w:p w:rsidR="00F03DA6" w:rsidRDefault="00F03DA6"/>
    <w:p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:rsidR="00294C06" w:rsidRDefault="00294C06"/>
    <w:p w:rsidR="0062697B" w:rsidRPr="0062697B" w:rsidRDefault="00F03DA6" w:rsidP="00880692">
      <w:pPr>
        <w:pStyle w:val="Nzev"/>
        <w:rPr>
          <w:b w:val="0"/>
          <w:noProof/>
        </w:rPr>
      </w:pPr>
      <w:bookmarkStart w:id="10" w:name="_Toc37577729"/>
      <w:bookmarkStart w:id="11" w:name="_Toc88120440"/>
      <w:bookmarkStart w:id="12" w:name="_Toc88120677"/>
      <w:bookmarkStart w:id="13" w:name="_Toc88120889"/>
      <w:bookmarkStart w:id="14" w:name="_Toc88120993"/>
      <w:bookmarkStart w:id="15" w:name="_Toc88121036"/>
      <w:bookmarkStart w:id="16" w:name="_Toc88121173"/>
      <w:bookmarkStart w:id="17" w:name="_Toc88121547"/>
      <w:bookmarkStart w:id="18" w:name="_Toc88121604"/>
      <w:bookmarkStart w:id="19" w:name="_Toc88121742"/>
      <w:bookmarkStart w:id="20" w:name="_Toc88122008"/>
      <w:bookmarkStart w:id="21" w:name="_Toc88124611"/>
      <w:bookmarkStart w:id="22" w:name="_Toc88124648"/>
      <w:bookmarkStart w:id="23" w:name="_Toc88124798"/>
      <w:bookmarkStart w:id="24" w:name="_Toc88125781"/>
      <w:bookmarkStart w:id="25" w:name="_Toc88126301"/>
      <w:bookmarkStart w:id="26" w:name="_Toc88126452"/>
      <w:bookmarkStart w:id="27" w:name="_Toc88126519"/>
      <w:bookmarkStart w:id="28" w:name="_Toc88126548"/>
      <w:bookmarkStart w:id="29" w:name="_Toc88126764"/>
      <w:bookmarkStart w:id="30" w:name="_Toc88126854"/>
      <w:bookmarkStart w:id="31" w:name="_Toc88127095"/>
      <w:bookmarkStart w:id="32" w:name="_Toc88127138"/>
      <w:bookmarkStart w:id="33" w:name="_Toc88128503"/>
      <w:bookmarkStart w:id="34" w:name="_Toc107634140"/>
      <w:bookmarkStart w:id="35" w:name="_Toc107635157"/>
      <w:r w:rsidRPr="00880692">
        <w:lastRenderedPageBreak/>
        <w:t>OBSAH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="002D5492" w:rsidRPr="0062697B">
        <w:rPr>
          <w:b w:val="0"/>
        </w:rPr>
        <w:fldChar w:fldCharType="begin"/>
      </w:r>
      <w:r w:rsidRPr="0062697B">
        <w:rPr>
          <w:b w:val="0"/>
        </w:rPr>
        <w:instrText xml:space="preserve"> TOC \h \z \t "Nadpis 1;2;Nadpis 2;3;Nadpis 3;4;Nadpis 4;5;Nadpis;2;Část;1" </w:instrText>
      </w:r>
      <w:r w:rsidR="002D5492" w:rsidRPr="0062697B">
        <w:rPr>
          <w:b w:val="0"/>
        </w:rPr>
        <w:fldChar w:fldCharType="separate"/>
      </w:r>
    </w:p>
    <w:p w:rsidR="0062697B" w:rsidRPr="0062697B" w:rsidRDefault="0062697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02" w:history="1">
        <w:r w:rsidRPr="0062697B">
          <w:rPr>
            <w:rStyle w:val="Hypertextovodkaz"/>
            <w:b w:val="0"/>
          </w:rPr>
          <w:t>Úvod</w:t>
        </w:r>
        <w:r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Pr="0062697B">
          <w:rPr>
            <w:b w:val="0"/>
            <w:webHidden/>
          </w:rPr>
          <w:instrText xml:space="preserve"> PAGEREF _Toc61193802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Pr="0062697B">
          <w:rPr>
            <w:b w:val="0"/>
            <w:webHidden/>
          </w:rPr>
          <w:t>5</w:t>
        </w:r>
        <w:r w:rsidRPr="0062697B">
          <w:rPr>
            <w:b w:val="0"/>
            <w:webHidden/>
          </w:rPr>
          <w:fldChar w:fldCharType="end"/>
        </w:r>
      </w:hyperlink>
    </w:p>
    <w:p w:rsidR="0062697B" w:rsidRPr="0062697B" w:rsidRDefault="0062697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03" w:history="1">
        <w:r w:rsidRPr="0062697B">
          <w:rPr>
            <w:rStyle w:val="Hypertextovodkaz"/>
            <w:b w:val="0"/>
          </w:rPr>
          <w:t>1</w:t>
        </w:r>
        <w:r w:rsidRPr="0062697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2697B">
          <w:rPr>
            <w:rStyle w:val="Hypertextovodkaz"/>
            <w:b w:val="0"/>
          </w:rPr>
          <w:t>Výroba a vývoj systému</w:t>
        </w:r>
        <w:r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Pr="0062697B">
          <w:rPr>
            <w:b w:val="0"/>
            <w:webHidden/>
          </w:rPr>
          <w:instrText xml:space="preserve"> PAGEREF _Toc61193803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Pr="0062697B">
          <w:rPr>
            <w:b w:val="0"/>
            <w:webHidden/>
          </w:rPr>
          <w:t>6</w:t>
        </w:r>
        <w:r w:rsidRPr="0062697B">
          <w:rPr>
            <w:b w:val="0"/>
            <w:webHidden/>
          </w:rPr>
          <w:fldChar w:fldCharType="end"/>
        </w:r>
      </w:hyperlink>
    </w:p>
    <w:p w:rsidR="0062697B" w:rsidRPr="0062697B" w:rsidRDefault="0062697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04" w:history="1">
        <w:r w:rsidRPr="0062697B">
          <w:rPr>
            <w:rStyle w:val="Hypertextovodkaz"/>
            <w:b w:val="0"/>
          </w:rPr>
          <w:t>2</w:t>
        </w:r>
        <w:r w:rsidRPr="0062697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2697B">
          <w:rPr>
            <w:rStyle w:val="Hypertextovodkaz"/>
            <w:b w:val="0"/>
          </w:rPr>
          <w:t>Princip fungování systému</w:t>
        </w:r>
        <w:r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Pr="0062697B">
          <w:rPr>
            <w:b w:val="0"/>
            <w:webHidden/>
          </w:rPr>
          <w:instrText xml:space="preserve"> PAGEREF _Toc61193804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Pr="0062697B">
          <w:rPr>
            <w:b w:val="0"/>
            <w:webHidden/>
          </w:rPr>
          <w:t>7</w:t>
        </w:r>
        <w:r w:rsidRPr="0062697B">
          <w:rPr>
            <w:b w:val="0"/>
            <w:webHidden/>
          </w:rPr>
          <w:fldChar w:fldCharType="end"/>
        </w:r>
      </w:hyperlink>
    </w:p>
    <w:p w:rsidR="0062697B" w:rsidRPr="0062697B" w:rsidRDefault="0062697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05" w:history="1">
        <w:r w:rsidRPr="0062697B">
          <w:rPr>
            <w:rStyle w:val="Hypertextovodkaz"/>
            <w:b w:val="0"/>
          </w:rPr>
          <w:t>3</w:t>
        </w:r>
        <w:r w:rsidRPr="0062697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2697B">
          <w:rPr>
            <w:rStyle w:val="Hypertextovodkaz"/>
            <w:b w:val="0"/>
          </w:rPr>
          <w:t>Využité technoLogie</w:t>
        </w:r>
        <w:r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Pr="0062697B">
          <w:rPr>
            <w:b w:val="0"/>
            <w:webHidden/>
          </w:rPr>
          <w:instrText xml:space="preserve"> PAGEREF _Toc61193805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Pr="0062697B">
          <w:rPr>
            <w:b w:val="0"/>
            <w:webHidden/>
          </w:rPr>
          <w:t>8</w:t>
        </w:r>
        <w:r w:rsidRPr="0062697B">
          <w:rPr>
            <w:b w:val="0"/>
            <w:webHidden/>
          </w:rPr>
          <w:fldChar w:fldCharType="end"/>
        </w:r>
      </w:hyperlink>
    </w:p>
    <w:p w:rsidR="0062697B" w:rsidRPr="0062697B" w:rsidRDefault="0062697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3806" w:history="1">
        <w:r w:rsidRPr="0062697B">
          <w:rPr>
            <w:rStyle w:val="Hypertextovodkaz"/>
          </w:rPr>
          <w:t>3.1</w:t>
        </w:r>
        <w:r w:rsidRPr="0062697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2697B">
          <w:rPr>
            <w:rStyle w:val="Hypertextovodkaz"/>
          </w:rPr>
          <w:t>Hardware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_Toc61193806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8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07" w:history="1">
        <w:r w:rsidRPr="0062697B">
          <w:rPr>
            <w:rStyle w:val="Hypertextovodkaz"/>
          </w:rPr>
          <w:t>3.1.1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Seznam součástek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_Toc61193807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8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08" w:history="1">
        <w:r w:rsidRPr="0062697B">
          <w:rPr>
            <w:rStyle w:val="Hypertextovodkaz"/>
          </w:rPr>
          <w:t>3.1.2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ESP-32 CAM Ai-Thinker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_Toc61193808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8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09" w:history="1">
        <w:r w:rsidRPr="0062697B">
          <w:rPr>
            <w:rStyle w:val="Hypertextovodkaz"/>
          </w:rPr>
          <w:t>3.1.3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Mini AM312 PIR Motion Sensor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_Toc61193809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9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10" w:history="1">
        <w:r w:rsidRPr="0062697B">
          <w:rPr>
            <w:rStyle w:val="Hypertextovodkaz"/>
          </w:rPr>
          <w:t>3.1.4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BME280 Modul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_Toc61193810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9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11" w:history="1">
        <w:r w:rsidRPr="0062697B">
          <w:rPr>
            <w:rStyle w:val="Hypertextovodkaz"/>
          </w:rPr>
          <w:t>3.1.5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Arduino Nano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_Toc61193811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9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3812" w:history="1">
        <w:r w:rsidRPr="0062697B">
          <w:rPr>
            <w:rStyle w:val="Hypertextovodkaz"/>
          </w:rPr>
          <w:t>3.2</w:t>
        </w:r>
        <w:r w:rsidRPr="0062697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2697B">
          <w:rPr>
            <w:rStyle w:val="Hypertextovodkaz"/>
          </w:rPr>
          <w:t>Software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_Toc61193812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10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13" w:history="1">
        <w:r w:rsidRPr="0062697B">
          <w:rPr>
            <w:rStyle w:val="Hypertextovodkaz"/>
          </w:rPr>
          <w:t>3.2.1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Arduino IDE ver. 1.8.13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_Toc61193813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10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14" w:history="1">
        <w:r w:rsidRPr="0062697B">
          <w:rPr>
            <w:rStyle w:val="Hypertextovodkaz"/>
          </w:rPr>
          <w:t>3.2.2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Visual Studio Code 1.52.1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_Toc61193814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10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15" w:history="1">
        <w:r w:rsidRPr="0062697B">
          <w:rPr>
            <w:rStyle w:val="Hypertextovodkaz"/>
          </w:rPr>
          <w:t>3.2.3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KiCAD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_Toc61193815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10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16" w:history="1">
        <w:r w:rsidRPr="0062697B">
          <w:rPr>
            <w:rStyle w:val="Hypertextovodkaz"/>
            <w:b w:val="0"/>
          </w:rPr>
          <w:t>4</w:t>
        </w:r>
        <w:r w:rsidRPr="0062697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2697B">
          <w:rPr>
            <w:rStyle w:val="Hypertextovodkaz"/>
            <w:b w:val="0"/>
          </w:rPr>
          <w:t>způsoby řešení a použité postupy</w:t>
        </w:r>
        <w:r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Pr="0062697B">
          <w:rPr>
            <w:b w:val="0"/>
            <w:webHidden/>
          </w:rPr>
          <w:instrText xml:space="preserve"> PAGEREF _Toc61193816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Pr="0062697B">
          <w:rPr>
            <w:b w:val="0"/>
            <w:webHidden/>
          </w:rPr>
          <w:t>11</w:t>
        </w:r>
        <w:r w:rsidRPr="0062697B">
          <w:rPr>
            <w:b w:val="0"/>
            <w:webHidden/>
          </w:rPr>
          <w:fldChar w:fldCharType="end"/>
        </w:r>
      </w:hyperlink>
    </w:p>
    <w:p w:rsidR="0062697B" w:rsidRPr="0062697B" w:rsidRDefault="0062697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3817" w:history="1">
        <w:r w:rsidRPr="0062697B">
          <w:rPr>
            <w:rStyle w:val="Hypertextovodkaz"/>
          </w:rPr>
          <w:t>4.1</w:t>
        </w:r>
        <w:r w:rsidRPr="0062697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2697B">
          <w:rPr>
            <w:rStyle w:val="Hypertextovodkaz"/>
          </w:rPr>
          <w:t>Hardwarové zařízení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_Toc61193817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11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18" w:history="1">
        <w:r w:rsidRPr="0062697B">
          <w:rPr>
            <w:rStyle w:val="Hypertextovodkaz"/>
          </w:rPr>
          <w:t>4.1.1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Základní funkce jazyka Arduino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_Toc61193818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11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19" w:history="1">
        <w:r w:rsidRPr="0062697B">
          <w:rPr>
            <w:rStyle w:val="Hypertextovodkaz"/>
          </w:rPr>
          <w:t>4.1.2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Komunikace s aplikací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_Toc61193819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11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20" w:history="1">
        <w:r w:rsidRPr="0062697B">
          <w:rPr>
            <w:rStyle w:val="Hypertextovodkaz"/>
          </w:rPr>
          <w:t>4.1.3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Připojení k WiFi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_Toc61193820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11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21" w:history="1">
        <w:r w:rsidRPr="0062697B">
          <w:rPr>
            <w:rStyle w:val="Hypertextovodkaz"/>
          </w:rPr>
          <w:t>4.1.4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Ověření uživatele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_Toc61193821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12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22" w:history="1">
        <w:r w:rsidRPr="0062697B">
          <w:rPr>
            <w:rStyle w:val="Hypertextovodkaz"/>
          </w:rPr>
          <w:t>4.1.5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Vyfocení fotografie a odeslání do aplikace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_Toc61193822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12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23" w:history="1">
        <w:r w:rsidRPr="0062697B">
          <w:rPr>
            <w:rStyle w:val="Hypertextovodkaz"/>
          </w:rPr>
          <w:t>4.1.6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Detekce pohybu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_Toc61193823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13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24" w:history="1">
        <w:r w:rsidRPr="0062697B">
          <w:rPr>
            <w:rStyle w:val="Hypertextovodkaz"/>
          </w:rPr>
          <w:t>4.1.7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Knihovna SparkFunBME280.h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_Toc61193824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13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3825" w:history="1">
        <w:r w:rsidRPr="0062697B">
          <w:rPr>
            <w:rStyle w:val="Hypertextovodkaz"/>
          </w:rPr>
          <w:t>4.2</w:t>
        </w:r>
        <w:r w:rsidRPr="0062697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2697B">
          <w:rPr>
            <w:rStyle w:val="Hypertextovodkaz"/>
          </w:rPr>
          <w:t>Mobilní aplikace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_Toc61193825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13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26" w:history="1">
        <w:r w:rsidRPr="0062697B">
          <w:rPr>
            <w:rStyle w:val="Hypertextovodkaz"/>
          </w:rPr>
          <w:t>4.2.1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Kontrola nových zpráv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_Toc61193826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13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27" w:history="1">
        <w:r w:rsidRPr="0062697B">
          <w:rPr>
            <w:rStyle w:val="Hypertextovodkaz"/>
          </w:rPr>
          <w:t>4.2.2</w:t>
        </w:r>
        <w:r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2697B">
          <w:rPr>
            <w:rStyle w:val="Hypertextovodkaz"/>
          </w:rPr>
          <w:t>Ovládání aplikace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_Toc61193827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14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28" w:history="1">
        <w:r w:rsidRPr="0062697B">
          <w:rPr>
            <w:rStyle w:val="Hypertextovodkaz"/>
            <w:b w:val="0"/>
          </w:rPr>
          <w:t>5</w:t>
        </w:r>
        <w:r w:rsidRPr="0062697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2697B">
          <w:rPr>
            <w:rStyle w:val="Hypertextovodkaz"/>
            <w:b w:val="0"/>
          </w:rPr>
          <w:t>Výsledky řešení</w:t>
        </w:r>
        <w:r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Pr="0062697B">
          <w:rPr>
            <w:b w:val="0"/>
            <w:webHidden/>
          </w:rPr>
          <w:instrText xml:space="preserve"> PAGEREF _Toc61193828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Pr="0062697B">
          <w:rPr>
            <w:b w:val="0"/>
            <w:webHidden/>
          </w:rPr>
          <w:t>15</w:t>
        </w:r>
        <w:r w:rsidRPr="0062697B">
          <w:rPr>
            <w:b w:val="0"/>
            <w:webHidden/>
          </w:rPr>
          <w:fldChar w:fldCharType="end"/>
        </w:r>
      </w:hyperlink>
    </w:p>
    <w:p w:rsidR="0062697B" w:rsidRPr="0062697B" w:rsidRDefault="0062697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3829" w:history="1">
        <w:r w:rsidRPr="0062697B">
          <w:rPr>
            <w:rStyle w:val="Hypertextovodkaz"/>
          </w:rPr>
          <w:t>5.1</w:t>
        </w:r>
        <w:r w:rsidRPr="0062697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2697B">
          <w:rPr>
            <w:rStyle w:val="Hypertextovodkaz"/>
          </w:rPr>
          <w:t>Podoba hardwarového zařízeni</w:t>
        </w:r>
        <w:r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Pr="0062697B">
          <w:rPr>
            <w:webHidden/>
          </w:rPr>
          <w:instrText xml:space="preserve"> PAGEREF _Toc61193829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Pr="0062697B">
          <w:rPr>
            <w:webHidden/>
          </w:rPr>
          <w:t>15</w:t>
        </w:r>
        <w:r w:rsidRPr="0062697B">
          <w:rPr>
            <w:webHidden/>
          </w:rPr>
          <w:fldChar w:fldCharType="end"/>
        </w:r>
      </w:hyperlink>
    </w:p>
    <w:p w:rsidR="0062697B" w:rsidRPr="0062697B" w:rsidRDefault="0062697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30" w:history="1">
        <w:r w:rsidRPr="0062697B">
          <w:rPr>
            <w:rStyle w:val="Hypertextovodkaz"/>
            <w:b w:val="0"/>
          </w:rPr>
          <w:t>Závěr</w:t>
        </w:r>
        <w:r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Pr="0062697B">
          <w:rPr>
            <w:b w:val="0"/>
            <w:webHidden/>
          </w:rPr>
          <w:instrText xml:space="preserve"> PAGEREF _Toc61193830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Pr="0062697B">
          <w:rPr>
            <w:b w:val="0"/>
            <w:webHidden/>
          </w:rPr>
          <w:t>16</w:t>
        </w:r>
        <w:r w:rsidRPr="0062697B">
          <w:rPr>
            <w:b w:val="0"/>
            <w:webHidden/>
          </w:rPr>
          <w:fldChar w:fldCharType="end"/>
        </w:r>
      </w:hyperlink>
    </w:p>
    <w:p w:rsidR="0062697B" w:rsidRPr="0062697B" w:rsidRDefault="0062697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31" w:history="1">
        <w:r w:rsidRPr="0062697B">
          <w:rPr>
            <w:rStyle w:val="Hypertextovodkaz"/>
            <w:b w:val="0"/>
          </w:rPr>
          <w:t>Seznam použitýCH INFORMAČNÍCH ZDROJů</w:t>
        </w:r>
        <w:r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Pr="0062697B">
          <w:rPr>
            <w:b w:val="0"/>
            <w:webHidden/>
          </w:rPr>
          <w:instrText xml:space="preserve"> PAGEREF _Toc61193831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Pr="0062697B">
          <w:rPr>
            <w:b w:val="0"/>
            <w:webHidden/>
          </w:rPr>
          <w:t>17</w:t>
        </w:r>
        <w:r w:rsidRPr="0062697B">
          <w:rPr>
            <w:b w:val="0"/>
            <w:webHidden/>
          </w:rPr>
          <w:fldChar w:fldCharType="end"/>
        </w:r>
      </w:hyperlink>
    </w:p>
    <w:p w:rsidR="0062697B" w:rsidRPr="0062697B" w:rsidRDefault="0062697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32" w:history="1">
        <w:r w:rsidRPr="0062697B">
          <w:rPr>
            <w:rStyle w:val="Hypertextovodkaz"/>
            <w:b w:val="0"/>
          </w:rPr>
          <w:t>SEZNAM OBRÁZKŮ</w:t>
        </w:r>
        <w:r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Pr="0062697B">
          <w:rPr>
            <w:b w:val="0"/>
            <w:webHidden/>
          </w:rPr>
          <w:instrText xml:space="preserve"> PAGEREF _Toc61193832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Pr="0062697B">
          <w:rPr>
            <w:b w:val="0"/>
            <w:webHidden/>
          </w:rPr>
          <w:t>18</w:t>
        </w:r>
        <w:r w:rsidRPr="0062697B">
          <w:rPr>
            <w:b w:val="0"/>
            <w:webHidden/>
          </w:rPr>
          <w:fldChar w:fldCharType="end"/>
        </w:r>
      </w:hyperlink>
    </w:p>
    <w:p w:rsidR="00F03DA6" w:rsidRPr="00A62B02" w:rsidRDefault="002D5492">
      <w:pPr>
        <w:pStyle w:val="Obsah2"/>
        <w:rPr>
          <w:b w:val="0"/>
        </w:rPr>
        <w:sectPr w:rsidR="00F03DA6" w:rsidRPr="00A62B02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62697B">
        <w:rPr>
          <w:b w:val="0"/>
          <w:bCs/>
          <w:szCs w:val="36"/>
        </w:rPr>
        <w:fldChar w:fldCharType="end"/>
      </w:r>
    </w:p>
    <w:p w:rsidR="00756E7C" w:rsidRPr="008659A1" w:rsidRDefault="00756E7C" w:rsidP="008659A1">
      <w:pPr>
        <w:pStyle w:val="Nadpis1"/>
        <w:numPr>
          <w:ilvl w:val="0"/>
          <w:numId w:val="0"/>
        </w:numPr>
        <w:ind w:left="360" w:hanging="360"/>
        <w:rPr>
          <w:b w:val="0"/>
        </w:rPr>
      </w:pPr>
      <w:bookmarkStart w:id="36" w:name="_Toc61193802"/>
      <w:r w:rsidRPr="008659A1">
        <w:rPr>
          <w:rStyle w:val="Siln"/>
          <w:b/>
        </w:rPr>
        <w:lastRenderedPageBreak/>
        <w:t>Úvod</w:t>
      </w:r>
      <w:bookmarkEnd w:id="36"/>
    </w:p>
    <w:p w:rsidR="001F423D" w:rsidRDefault="0088520E" w:rsidP="001F423D">
      <w:r>
        <w:t>Cílem tohoto projektu bylo vytvořit takový menší, dalo by se říct i bezpečnostní</w:t>
      </w:r>
      <w:r w:rsidR="00162ECF">
        <w:t>,</w:t>
      </w:r>
      <w:r>
        <w:t xml:space="preserve"> systém. Jeden z mých prvních nápadů na projekt byl sestavit a naprogramovat svůj vlastní </w:t>
      </w:r>
      <w:proofErr w:type="spellStart"/>
      <w:r>
        <w:t>dron</w:t>
      </w:r>
      <w:proofErr w:type="spellEnd"/>
      <w:r>
        <w:t>. Přišlo mi to jako skvělý nápad, jelikož jsem to u minulých ročníků neviděl a chtěl jsem být originální. Hned jsem ovšem zjistil, že tenhle projekt by byl nad moje schopnosti a sám bych to nezvládl. Později přišel nápad na projekt s použitím ESP-32 CAM, součástky</w:t>
      </w:r>
      <w:r w:rsidR="00162ECF">
        <w:t xml:space="preserve">, </w:t>
      </w:r>
      <w:r>
        <w:t>kt</w:t>
      </w:r>
      <w:r>
        <w:t>e</w:t>
      </w:r>
      <w:r>
        <w:t>rá se u projektů také zas tak často nevidí, no a bylo rozhodnuto.</w:t>
      </w:r>
    </w:p>
    <w:p w:rsidR="0088520E" w:rsidRDefault="0088520E" w:rsidP="001F423D">
      <w:pPr>
        <w:rPr>
          <w:shd w:val="clear" w:color="auto" w:fill="FAF9F8"/>
        </w:rPr>
      </w:pPr>
      <w:r>
        <w:t>Ze začátku bylo hlavní myšlenkou propojit ESP-32 CAM a senzor pohybu AM312 a n</w:t>
      </w:r>
      <w:r>
        <w:t>á</w:t>
      </w:r>
      <w:r>
        <w:t xml:space="preserve">sledně přes aplikaci Telegram pomocí bota ovládat </w:t>
      </w:r>
      <w:r w:rsidR="00FA0CD2">
        <w:t xml:space="preserve">celý projekt pomocí </w:t>
      </w:r>
      <w:proofErr w:type="spellStart"/>
      <w:r w:rsidR="00FA0CD2">
        <w:t>Wi</w:t>
      </w:r>
      <w:proofErr w:type="spellEnd"/>
      <w:r w:rsidR="00FA0CD2">
        <w:t>-</w:t>
      </w:r>
      <w:proofErr w:type="spellStart"/>
      <w:r w:rsidR="00FA0CD2">
        <w:t>Fi</w:t>
      </w:r>
      <w:proofErr w:type="spellEnd"/>
      <w:r w:rsidR="00FA0CD2">
        <w:t>. Poté však přišel nápad s přidáním senzoru BME280, který bylo velice jednoduché naprogramovat, díky knihovny, o které se ještě zmíním v dalších částech dokumentace. „</w:t>
      </w:r>
      <w:r w:rsidR="00FA0CD2" w:rsidRPr="00FA0CD2">
        <w:rPr>
          <w:shd w:val="clear" w:color="auto" w:fill="FAF9F8"/>
        </w:rPr>
        <w:t xml:space="preserve">Bezpečnostní </w:t>
      </w:r>
      <w:r w:rsidR="00FA0CD2">
        <w:rPr>
          <w:shd w:val="clear" w:color="auto" w:fill="FAF9F8"/>
        </w:rPr>
        <w:t>sy</w:t>
      </w:r>
      <w:r w:rsidR="00FA0CD2">
        <w:rPr>
          <w:shd w:val="clear" w:color="auto" w:fill="FAF9F8"/>
        </w:rPr>
        <w:t>s</w:t>
      </w:r>
      <w:r w:rsidR="00FA0CD2">
        <w:rPr>
          <w:shd w:val="clear" w:color="auto" w:fill="FAF9F8"/>
        </w:rPr>
        <w:t xml:space="preserve">tém“, chcete-li, </w:t>
      </w:r>
      <w:r w:rsidR="00FA0CD2" w:rsidRPr="00FA0CD2">
        <w:rPr>
          <w:shd w:val="clear" w:color="auto" w:fill="FAF9F8"/>
        </w:rPr>
        <w:t>je</w:t>
      </w:r>
      <w:r w:rsidR="00FA0CD2">
        <w:rPr>
          <w:shd w:val="clear" w:color="auto" w:fill="FAF9F8"/>
        </w:rPr>
        <w:t xml:space="preserve"> naprogramován</w:t>
      </w:r>
      <w:r w:rsidR="00FA0CD2" w:rsidRPr="00FA0CD2">
        <w:rPr>
          <w:shd w:val="clear" w:color="auto" w:fill="FAF9F8"/>
        </w:rPr>
        <w:t xml:space="preserve"> v</w:t>
      </w:r>
      <w:r w:rsidR="00FA0CD2">
        <w:rPr>
          <w:shd w:val="clear" w:color="auto" w:fill="FAF9F8"/>
        </w:rPr>
        <w:t xml:space="preserve"> </w:t>
      </w:r>
      <w:r w:rsidR="00FA0CD2" w:rsidRPr="00FA0CD2">
        <w:rPr>
          <w:shd w:val="clear" w:color="auto" w:fill="FAF9F8"/>
        </w:rPr>
        <w:t xml:space="preserve">jazyce </w:t>
      </w:r>
      <w:proofErr w:type="spellStart"/>
      <w:r w:rsidR="00FA0CD2" w:rsidRPr="00FA0CD2">
        <w:rPr>
          <w:shd w:val="clear" w:color="auto" w:fill="FAF9F8"/>
        </w:rPr>
        <w:t>Arduino</w:t>
      </w:r>
      <w:proofErr w:type="spellEnd"/>
      <w:r w:rsidR="00FA0CD2" w:rsidRPr="00FA0CD2">
        <w:rPr>
          <w:shd w:val="clear" w:color="auto" w:fill="FAF9F8"/>
        </w:rPr>
        <w:t>,</w:t>
      </w:r>
      <w:r w:rsidR="00FA0CD2">
        <w:rPr>
          <w:shd w:val="clear" w:color="auto" w:fill="FAF9F8"/>
        </w:rPr>
        <w:t xml:space="preserve"> </w:t>
      </w:r>
      <w:r w:rsidR="00FA0CD2" w:rsidRPr="00FA0CD2">
        <w:rPr>
          <w:shd w:val="clear" w:color="auto" w:fill="FAF9F8"/>
        </w:rPr>
        <w:t>jedná se o kombinaci jazyků C a C++.</w:t>
      </w:r>
    </w:p>
    <w:p w:rsidR="00FA0CD2" w:rsidRPr="00F84ECE" w:rsidRDefault="00FA0CD2" w:rsidP="001F423D">
      <w:pPr>
        <w:rPr>
          <w:sz w:val="16"/>
        </w:rPr>
      </w:pPr>
      <w:r w:rsidRPr="00FA0CD2">
        <w:rPr>
          <w:szCs w:val="29"/>
          <w:shd w:val="clear" w:color="auto" w:fill="FAF9F8"/>
        </w:rPr>
        <w:t>Ve své dokumentaci</w:t>
      </w:r>
      <w:r>
        <w:rPr>
          <w:szCs w:val="29"/>
          <w:shd w:val="clear" w:color="auto" w:fill="FAF9F8"/>
        </w:rPr>
        <w:t xml:space="preserve"> </w:t>
      </w:r>
      <w:r w:rsidRPr="00FA0CD2">
        <w:rPr>
          <w:szCs w:val="29"/>
          <w:shd w:val="clear" w:color="auto" w:fill="FAF9F8"/>
        </w:rPr>
        <w:t>zmiňuji</w:t>
      </w:r>
      <w:r>
        <w:rPr>
          <w:szCs w:val="29"/>
          <w:shd w:val="clear" w:color="auto" w:fill="FAF9F8"/>
        </w:rPr>
        <w:t xml:space="preserve"> </w:t>
      </w:r>
      <w:r w:rsidRPr="00FA0CD2">
        <w:rPr>
          <w:szCs w:val="29"/>
          <w:shd w:val="clear" w:color="auto" w:fill="FAF9F8"/>
        </w:rPr>
        <w:t>použité technologie</w:t>
      </w:r>
      <w:r>
        <w:rPr>
          <w:szCs w:val="29"/>
          <w:shd w:val="clear" w:color="auto" w:fill="FAF9F8"/>
        </w:rPr>
        <w:t xml:space="preserve"> </w:t>
      </w:r>
      <w:r w:rsidRPr="00FA0CD2">
        <w:rPr>
          <w:szCs w:val="29"/>
          <w:shd w:val="clear" w:color="auto" w:fill="FAF9F8"/>
        </w:rPr>
        <w:t>a blíže</w:t>
      </w:r>
      <w:r>
        <w:rPr>
          <w:szCs w:val="29"/>
          <w:shd w:val="clear" w:color="auto" w:fill="FAF9F8"/>
        </w:rPr>
        <w:t xml:space="preserve"> </w:t>
      </w:r>
      <w:r w:rsidRPr="00FA0CD2">
        <w:rPr>
          <w:szCs w:val="29"/>
          <w:shd w:val="clear" w:color="auto" w:fill="FAF9F8"/>
        </w:rPr>
        <w:t xml:space="preserve">popisuji princip fungování </w:t>
      </w:r>
      <w:r>
        <w:rPr>
          <w:szCs w:val="29"/>
          <w:shd w:val="clear" w:color="auto" w:fill="FAF9F8"/>
        </w:rPr>
        <w:t>be</w:t>
      </w:r>
      <w:r>
        <w:rPr>
          <w:szCs w:val="29"/>
          <w:shd w:val="clear" w:color="auto" w:fill="FAF9F8"/>
        </w:rPr>
        <w:t>z</w:t>
      </w:r>
      <w:r>
        <w:rPr>
          <w:szCs w:val="29"/>
          <w:shd w:val="clear" w:color="auto" w:fill="FAF9F8"/>
        </w:rPr>
        <w:t>pečnostního systému</w:t>
      </w:r>
      <w:r w:rsidRPr="00FA0CD2">
        <w:rPr>
          <w:szCs w:val="29"/>
          <w:shd w:val="clear" w:color="auto" w:fill="FAF9F8"/>
        </w:rPr>
        <w:t xml:space="preserve"> i</w:t>
      </w:r>
      <w:r>
        <w:rPr>
          <w:szCs w:val="29"/>
          <w:shd w:val="clear" w:color="auto" w:fill="FAF9F8"/>
        </w:rPr>
        <w:t xml:space="preserve"> </w:t>
      </w:r>
      <w:r w:rsidRPr="00FA0CD2">
        <w:rPr>
          <w:szCs w:val="29"/>
          <w:shd w:val="clear" w:color="auto" w:fill="FAF9F8"/>
        </w:rPr>
        <w:t>ovládání</w:t>
      </w:r>
      <w:r>
        <w:rPr>
          <w:szCs w:val="29"/>
          <w:shd w:val="clear" w:color="auto" w:fill="FAF9F8"/>
        </w:rPr>
        <w:t xml:space="preserve"> přes mobilní aplikaci</w:t>
      </w:r>
      <w:r w:rsidRPr="00FA0CD2">
        <w:rPr>
          <w:szCs w:val="29"/>
          <w:shd w:val="clear" w:color="auto" w:fill="FAF9F8"/>
        </w:rPr>
        <w:t>.</w:t>
      </w:r>
      <w:r w:rsidR="00F84ECE">
        <w:rPr>
          <w:szCs w:val="29"/>
          <w:shd w:val="clear" w:color="auto" w:fill="FAF9F8"/>
        </w:rPr>
        <w:t xml:space="preserve"> Zmiňuji se o </w:t>
      </w:r>
      <w:r w:rsidR="00F84ECE" w:rsidRPr="00F84ECE">
        <w:rPr>
          <w:szCs w:val="29"/>
          <w:shd w:val="clear" w:color="auto" w:fill="FAF9F8"/>
        </w:rPr>
        <w:t xml:space="preserve">problémech, se </w:t>
      </w:r>
      <w:r w:rsidR="00F84ECE">
        <w:rPr>
          <w:szCs w:val="29"/>
          <w:shd w:val="clear" w:color="auto" w:fill="FAF9F8"/>
        </w:rPr>
        <w:t>kterými jsem</w:t>
      </w:r>
      <w:r w:rsidR="00F84ECE" w:rsidRPr="00F84ECE">
        <w:rPr>
          <w:szCs w:val="29"/>
          <w:shd w:val="clear" w:color="auto" w:fill="FAF9F8"/>
        </w:rPr>
        <w:t xml:space="preserve"> se </w:t>
      </w:r>
      <w:r w:rsidR="00F84ECE">
        <w:rPr>
          <w:szCs w:val="29"/>
          <w:shd w:val="clear" w:color="auto" w:fill="FAF9F8"/>
        </w:rPr>
        <w:t>setkal</w:t>
      </w:r>
      <w:r w:rsidR="00F84ECE" w:rsidRPr="00F84ECE">
        <w:rPr>
          <w:szCs w:val="29"/>
          <w:shd w:val="clear" w:color="auto" w:fill="FAF9F8"/>
        </w:rPr>
        <w:t xml:space="preserve"> při vývoji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 xml:space="preserve">bezpečnostního </w:t>
      </w:r>
      <w:r w:rsidR="00F84ECE">
        <w:rPr>
          <w:szCs w:val="29"/>
          <w:shd w:val="clear" w:color="auto" w:fill="FAF9F8"/>
        </w:rPr>
        <w:t>systému</w:t>
      </w:r>
      <w:r w:rsidR="00F84ECE" w:rsidRPr="00F84ECE">
        <w:rPr>
          <w:szCs w:val="29"/>
          <w:shd w:val="clear" w:color="auto" w:fill="FAF9F8"/>
        </w:rPr>
        <w:t>, pokračuji popisem technologií nezby</w:t>
      </w:r>
      <w:r w:rsidR="00F84ECE" w:rsidRPr="00F84ECE">
        <w:rPr>
          <w:szCs w:val="29"/>
          <w:shd w:val="clear" w:color="auto" w:fill="FAF9F8"/>
        </w:rPr>
        <w:t>t</w:t>
      </w:r>
      <w:r w:rsidR="00F84ECE" w:rsidRPr="00F84ECE">
        <w:rPr>
          <w:szCs w:val="29"/>
          <w:shd w:val="clear" w:color="auto" w:fill="FAF9F8"/>
        </w:rPr>
        <w:t>ných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k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jeho výrobě i k</w:t>
      </w:r>
      <w:r w:rsidR="00F84ECE">
        <w:rPr>
          <w:szCs w:val="29"/>
          <w:shd w:val="clear" w:color="auto" w:fill="FAF9F8"/>
        </w:rPr>
        <w:t> </w:t>
      </w:r>
      <w:r w:rsidR="00F84ECE" w:rsidRPr="00F84ECE">
        <w:rPr>
          <w:szCs w:val="29"/>
          <w:shd w:val="clear" w:color="auto" w:fill="FAF9F8"/>
        </w:rPr>
        <w:t>jeho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současné funkčnosti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a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rozebírám, jak funguje nejen samotné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bezpečnostní zařízení</w:t>
      </w:r>
      <w:r w:rsidR="00F84ECE">
        <w:rPr>
          <w:szCs w:val="29"/>
          <w:shd w:val="clear" w:color="auto" w:fill="FAF9F8"/>
        </w:rPr>
        <w:t xml:space="preserve">, ale </w:t>
      </w:r>
      <w:r w:rsidR="00F84ECE" w:rsidRPr="00F84ECE">
        <w:rPr>
          <w:szCs w:val="29"/>
          <w:shd w:val="clear" w:color="auto" w:fill="FAF9F8"/>
        </w:rPr>
        <w:t xml:space="preserve">i </w:t>
      </w:r>
      <w:r w:rsidR="00F84ECE">
        <w:rPr>
          <w:szCs w:val="29"/>
          <w:shd w:val="clear" w:color="auto" w:fill="FAF9F8"/>
        </w:rPr>
        <w:t xml:space="preserve">mobilní </w:t>
      </w:r>
      <w:r w:rsidR="00F84ECE" w:rsidRPr="00F84ECE">
        <w:rPr>
          <w:szCs w:val="29"/>
          <w:shd w:val="clear" w:color="auto" w:fill="FAF9F8"/>
        </w:rPr>
        <w:t>aplikace potřebná k</w:t>
      </w:r>
      <w:r w:rsidR="00F84ECE">
        <w:rPr>
          <w:szCs w:val="29"/>
          <w:shd w:val="clear" w:color="auto" w:fill="FAF9F8"/>
        </w:rPr>
        <w:t> </w:t>
      </w:r>
      <w:r w:rsidR="00F84ECE" w:rsidRPr="00F84ECE">
        <w:rPr>
          <w:szCs w:val="29"/>
          <w:shd w:val="clear" w:color="auto" w:fill="FAF9F8"/>
        </w:rPr>
        <w:t>jeho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vzdálenému ovládání. V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další části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popisuji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jednotlivé úkony obou částí systému</w:t>
      </w:r>
      <w:r w:rsidR="00F84ECE">
        <w:rPr>
          <w:szCs w:val="29"/>
          <w:shd w:val="clear" w:color="auto" w:fill="FAF9F8"/>
        </w:rPr>
        <w:t>.</w:t>
      </w:r>
    </w:p>
    <w:p w:rsidR="00D04AE6" w:rsidRDefault="00C7594A" w:rsidP="000F5ED1">
      <w:pPr>
        <w:pStyle w:val="Nadpis1"/>
      </w:pPr>
      <w:bookmarkStart w:id="37" w:name="_Toc61193803"/>
      <w:r>
        <w:lastRenderedPageBreak/>
        <w:t>Výroba a vývoj systému</w:t>
      </w:r>
      <w:bookmarkEnd w:id="37"/>
    </w:p>
    <w:p w:rsidR="008756B8" w:rsidRPr="003257B8" w:rsidRDefault="00C7594A" w:rsidP="00C7594A">
      <w:pPr>
        <w:rPr>
          <w:sz w:val="20"/>
          <w:szCs w:val="29"/>
          <w:shd w:val="clear" w:color="auto" w:fill="FAF9F8"/>
        </w:rPr>
      </w:pPr>
      <w:r w:rsidRPr="00C7594A">
        <w:rPr>
          <w:szCs w:val="29"/>
          <w:shd w:val="clear" w:color="auto" w:fill="FAF9F8"/>
        </w:rPr>
        <w:t xml:space="preserve">Prvním krokem bylo vytvoření </w:t>
      </w:r>
      <w:r w:rsidR="003257B8">
        <w:rPr>
          <w:szCs w:val="29"/>
          <w:shd w:val="clear" w:color="auto" w:fill="FAF9F8"/>
        </w:rPr>
        <w:t xml:space="preserve">schématu </w:t>
      </w:r>
      <w:r w:rsidRPr="00C7594A">
        <w:rPr>
          <w:szCs w:val="29"/>
          <w:shd w:val="clear" w:color="auto" w:fill="FAF9F8"/>
        </w:rPr>
        <w:t xml:space="preserve">za pomocí programu </w:t>
      </w:r>
      <w:proofErr w:type="spellStart"/>
      <w:r w:rsidRPr="00C7594A">
        <w:rPr>
          <w:szCs w:val="29"/>
          <w:shd w:val="clear" w:color="auto" w:fill="FAF9F8"/>
        </w:rPr>
        <w:t>KiCAD</w:t>
      </w:r>
      <w:proofErr w:type="spellEnd"/>
      <w:r w:rsidR="003257B8">
        <w:rPr>
          <w:szCs w:val="29"/>
          <w:shd w:val="clear" w:color="auto" w:fill="FAF9F8"/>
        </w:rPr>
        <w:t xml:space="preserve">, </w:t>
      </w:r>
      <w:r w:rsidR="003257B8" w:rsidRPr="003257B8">
        <w:rPr>
          <w:szCs w:val="29"/>
          <w:shd w:val="clear" w:color="auto" w:fill="FAF9F8"/>
        </w:rPr>
        <w:t>kde jsem si o</w:t>
      </w:r>
      <w:r w:rsidR="003257B8" w:rsidRPr="003257B8">
        <w:rPr>
          <w:szCs w:val="29"/>
          <w:shd w:val="clear" w:color="auto" w:fill="FAF9F8"/>
        </w:rPr>
        <w:t>d</w:t>
      </w:r>
      <w:r w:rsidR="003257B8" w:rsidRPr="003257B8">
        <w:rPr>
          <w:szCs w:val="29"/>
          <w:shd w:val="clear" w:color="auto" w:fill="FAF9F8"/>
        </w:rPr>
        <w:t xml:space="preserve">zkoušel rozvržení součástek na </w:t>
      </w:r>
      <w:proofErr w:type="spellStart"/>
      <w:r w:rsidR="003257B8" w:rsidRPr="003257B8">
        <w:rPr>
          <w:szCs w:val="29"/>
          <w:shd w:val="clear" w:color="auto" w:fill="FAF9F8"/>
        </w:rPr>
        <w:t>nepájivém</w:t>
      </w:r>
      <w:proofErr w:type="spellEnd"/>
      <w:r w:rsidR="003257B8" w:rsidRPr="003257B8">
        <w:rPr>
          <w:szCs w:val="29"/>
          <w:shd w:val="clear" w:color="auto" w:fill="FAF9F8"/>
        </w:rPr>
        <w:t xml:space="preserve"> </w:t>
      </w:r>
      <w:proofErr w:type="gramStart"/>
      <w:r w:rsidR="003257B8" w:rsidRPr="003257B8">
        <w:rPr>
          <w:szCs w:val="29"/>
          <w:shd w:val="clear" w:color="auto" w:fill="FAF9F8"/>
        </w:rPr>
        <w:t>poli</w:t>
      </w:r>
      <w:r w:rsidRPr="00C7594A">
        <w:rPr>
          <w:szCs w:val="29"/>
          <w:shd w:val="clear" w:color="auto" w:fill="FAF9F8"/>
        </w:rPr>
        <w:t xml:space="preserve"> a ná</w:t>
      </w:r>
      <w:r w:rsidR="003257B8">
        <w:rPr>
          <w:szCs w:val="29"/>
          <w:shd w:val="clear" w:color="auto" w:fill="FAF9F8"/>
        </w:rPr>
        <w:t>sledovalo</w:t>
      </w:r>
      <w:proofErr w:type="gramEnd"/>
      <w:r w:rsidRPr="00C7594A">
        <w:rPr>
          <w:szCs w:val="29"/>
          <w:shd w:val="clear" w:color="auto" w:fill="FAF9F8"/>
        </w:rPr>
        <w:t xml:space="preserve"> zajištění všech potřebných součáste</w:t>
      </w:r>
      <w:r w:rsidR="003257B8">
        <w:rPr>
          <w:szCs w:val="29"/>
          <w:shd w:val="clear" w:color="auto" w:fill="FAF9F8"/>
        </w:rPr>
        <w:t>k</w:t>
      </w:r>
      <w:r w:rsidR="00EA6E48">
        <w:rPr>
          <w:szCs w:val="29"/>
          <w:shd w:val="clear" w:color="auto" w:fill="FAF9F8"/>
        </w:rPr>
        <w:t xml:space="preserve">. </w:t>
      </w:r>
      <w:r w:rsidR="008756B8">
        <w:rPr>
          <w:szCs w:val="29"/>
          <w:shd w:val="clear" w:color="auto" w:fill="FAF9F8"/>
        </w:rPr>
        <w:t xml:space="preserve">Komunikace mezi zařízením a mobilní aplikací je zařízena pomocí součástky ESP-32 CAM. Rozhodl jsem se pro model </w:t>
      </w:r>
      <w:proofErr w:type="spellStart"/>
      <w:r w:rsidR="008756B8">
        <w:rPr>
          <w:szCs w:val="29"/>
          <w:shd w:val="clear" w:color="auto" w:fill="FAF9F8"/>
        </w:rPr>
        <w:t>Ai</w:t>
      </w:r>
      <w:proofErr w:type="spellEnd"/>
      <w:r w:rsidR="008756B8">
        <w:rPr>
          <w:szCs w:val="29"/>
          <w:shd w:val="clear" w:color="auto" w:fill="FAF9F8"/>
        </w:rPr>
        <w:t>-</w:t>
      </w:r>
      <w:proofErr w:type="spellStart"/>
      <w:r w:rsidR="008756B8">
        <w:rPr>
          <w:szCs w:val="29"/>
          <w:shd w:val="clear" w:color="auto" w:fill="FAF9F8"/>
        </w:rPr>
        <w:t>Thinker</w:t>
      </w:r>
      <w:proofErr w:type="spellEnd"/>
      <w:r w:rsidR="008756B8">
        <w:rPr>
          <w:szCs w:val="29"/>
          <w:shd w:val="clear" w:color="auto" w:fill="FAF9F8"/>
        </w:rPr>
        <w:t xml:space="preserve">, jelikož už má vestavěný </w:t>
      </w:r>
      <w:proofErr w:type="spellStart"/>
      <w:r w:rsidR="008756B8">
        <w:rPr>
          <w:szCs w:val="29"/>
          <w:shd w:val="clear" w:color="auto" w:fill="FAF9F8"/>
        </w:rPr>
        <w:t>Wi</w:t>
      </w:r>
      <w:proofErr w:type="spellEnd"/>
      <w:r w:rsidR="008756B8">
        <w:rPr>
          <w:szCs w:val="29"/>
          <w:shd w:val="clear" w:color="auto" w:fill="FAF9F8"/>
        </w:rPr>
        <w:t>-</w:t>
      </w:r>
      <w:proofErr w:type="spellStart"/>
      <w:r w:rsidR="008756B8">
        <w:rPr>
          <w:szCs w:val="29"/>
          <w:shd w:val="clear" w:color="auto" w:fill="FAF9F8"/>
        </w:rPr>
        <w:t>Fi</w:t>
      </w:r>
      <w:proofErr w:type="spellEnd"/>
      <w:r w:rsidR="008756B8">
        <w:rPr>
          <w:szCs w:val="29"/>
          <w:shd w:val="clear" w:color="auto" w:fill="FAF9F8"/>
        </w:rPr>
        <w:t xml:space="preserve"> m</w:t>
      </w:r>
      <w:r w:rsidR="008756B8">
        <w:rPr>
          <w:szCs w:val="29"/>
          <w:shd w:val="clear" w:color="auto" w:fill="FAF9F8"/>
        </w:rPr>
        <w:t>o</w:t>
      </w:r>
      <w:r w:rsidR="008756B8">
        <w:rPr>
          <w:szCs w:val="29"/>
          <w:shd w:val="clear" w:color="auto" w:fill="FAF9F8"/>
        </w:rPr>
        <w:t>dul a disponuje nízkoenergetickým 32bitovým procesorem.</w:t>
      </w:r>
    </w:p>
    <w:p w:rsidR="00C7594A" w:rsidRPr="003257B8" w:rsidRDefault="008756B8" w:rsidP="00C7594A">
      <w:pPr>
        <w:rPr>
          <w:sz w:val="20"/>
          <w:szCs w:val="29"/>
          <w:shd w:val="clear" w:color="auto" w:fill="FAF9F8"/>
        </w:rPr>
      </w:pPr>
      <w:r w:rsidRPr="003257B8">
        <w:rPr>
          <w:szCs w:val="29"/>
          <w:shd w:val="clear" w:color="auto" w:fill="FAF9F8"/>
        </w:rPr>
        <w:t>Vzhledem k tomu, že jsem s</w:t>
      </w:r>
      <w:r w:rsidR="003257B8">
        <w:rPr>
          <w:szCs w:val="29"/>
          <w:shd w:val="clear" w:color="auto" w:fill="FAF9F8"/>
        </w:rPr>
        <w:t xml:space="preserve"> většinou</w:t>
      </w:r>
      <w:r w:rsidRPr="003257B8">
        <w:rPr>
          <w:szCs w:val="29"/>
          <w:shd w:val="clear" w:color="auto" w:fill="FAF9F8"/>
        </w:rPr>
        <w:t xml:space="preserve"> nakoupený</w:t>
      </w:r>
      <w:r w:rsidR="003257B8">
        <w:rPr>
          <w:szCs w:val="29"/>
          <w:shd w:val="clear" w:color="auto" w:fill="FAF9F8"/>
        </w:rPr>
        <w:t>ch součástek</w:t>
      </w:r>
      <w:r w:rsidRPr="003257B8">
        <w:rPr>
          <w:szCs w:val="29"/>
          <w:shd w:val="clear" w:color="auto" w:fill="FAF9F8"/>
        </w:rPr>
        <w:t xml:space="preserve"> nikdy dříve nepracoval, ro</w:t>
      </w:r>
      <w:r w:rsidRPr="003257B8">
        <w:rPr>
          <w:szCs w:val="29"/>
          <w:shd w:val="clear" w:color="auto" w:fill="FAF9F8"/>
        </w:rPr>
        <w:t>z</w:t>
      </w:r>
      <w:r w:rsidRPr="003257B8">
        <w:rPr>
          <w:szCs w:val="29"/>
          <w:shd w:val="clear" w:color="auto" w:fill="FAF9F8"/>
        </w:rPr>
        <w:t xml:space="preserve">hodl jsem se </w:t>
      </w:r>
      <w:r w:rsidR="003257B8">
        <w:rPr>
          <w:szCs w:val="29"/>
          <w:shd w:val="clear" w:color="auto" w:fill="FAF9F8"/>
        </w:rPr>
        <w:t>z</w:t>
      </w:r>
      <w:r w:rsidRPr="003257B8">
        <w:rPr>
          <w:szCs w:val="29"/>
          <w:shd w:val="clear" w:color="auto" w:fill="FAF9F8"/>
        </w:rPr>
        <w:t>apojo</w:t>
      </w:r>
      <w:r w:rsidR="003257B8">
        <w:rPr>
          <w:szCs w:val="29"/>
          <w:shd w:val="clear" w:color="auto" w:fill="FAF9F8"/>
        </w:rPr>
        <w:t>vat</w:t>
      </w:r>
      <w:r w:rsidRPr="003257B8">
        <w:rPr>
          <w:szCs w:val="29"/>
          <w:shd w:val="clear" w:color="auto" w:fill="FAF9F8"/>
        </w:rPr>
        <w:t xml:space="preserve"> jednu součástku po druhé do </w:t>
      </w:r>
      <w:proofErr w:type="spellStart"/>
      <w:r w:rsidRPr="003257B8">
        <w:rPr>
          <w:szCs w:val="29"/>
          <w:shd w:val="clear" w:color="auto" w:fill="FAF9F8"/>
        </w:rPr>
        <w:t>nepájivého</w:t>
      </w:r>
      <w:proofErr w:type="spellEnd"/>
      <w:r w:rsidRPr="003257B8">
        <w:rPr>
          <w:szCs w:val="29"/>
          <w:shd w:val="clear" w:color="auto" w:fill="FAF9F8"/>
        </w:rPr>
        <w:t xml:space="preserve"> pole a</w:t>
      </w:r>
      <w:r w:rsidR="003257B8">
        <w:rPr>
          <w:szCs w:val="29"/>
          <w:shd w:val="clear" w:color="auto" w:fill="FAF9F8"/>
        </w:rPr>
        <w:t xml:space="preserve"> zkoušel jsem její funkčnost pomocí</w:t>
      </w:r>
      <w:r w:rsidRPr="003257B8">
        <w:rPr>
          <w:szCs w:val="29"/>
          <w:shd w:val="clear" w:color="auto" w:fill="FAF9F8"/>
        </w:rPr>
        <w:t xml:space="preserve"> jed</w:t>
      </w:r>
      <w:r w:rsidR="003257B8">
        <w:rPr>
          <w:szCs w:val="29"/>
          <w:shd w:val="clear" w:color="auto" w:fill="FAF9F8"/>
        </w:rPr>
        <w:t xml:space="preserve">noduchých </w:t>
      </w:r>
      <w:r w:rsidRPr="003257B8">
        <w:rPr>
          <w:szCs w:val="29"/>
          <w:shd w:val="clear" w:color="auto" w:fill="FAF9F8"/>
        </w:rPr>
        <w:t xml:space="preserve">příkladů </w:t>
      </w:r>
      <w:r w:rsidR="003257B8">
        <w:rPr>
          <w:szCs w:val="29"/>
          <w:shd w:val="clear" w:color="auto" w:fill="FAF9F8"/>
        </w:rPr>
        <w:t>z</w:t>
      </w:r>
      <w:r w:rsidRPr="003257B8">
        <w:rPr>
          <w:szCs w:val="29"/>
          <w:shd w:val="clear" w:color="auto" w:fill="FAF9F8"/>
        </w:rPr>
        <w:t xml:space="preserve"> </w:t>
      </w:r>
      <w:proofErr w:type="spellStart"/>
      <w:r w:rsidRPr="003257B8">
        <w:rPr>
          <w:szCs w:val="29"/>
          <w:shd w:val="clear" w:color="auto" w:fill="FAF9F8"/>
        </w:rPr>
        <w:t>Arduino</w:t>
      </w:r>
      <w:proofErr w:type="spellEnd"/>
      <w:r w:rsidRPr="003257B8">
        <w:rPr>
          <w:szCs w:val="29"/>
          <w:shd w:val="clear" w:color="auto" w:fill="FAF9F8"/>
        </w:rPr>
        <w:t xml:space="preserve"> IDE.</w:t>
      </w:r>
      <w:r w:rsidR="003257B8">
        <w:rPr>
          <w:sz w:val="20"/>
          <w:szCs w:val="29"/>
          <w:shd w:val="clear" w:color="auto" w:fill="FAF9F8"/>
        </w:rPr>
        <w:t xml:space="preserve"> </w:t>
      </w:r>
      <w:r w:rsidR="00EA6E48">
        <w:rPr>
          <w:szCs w:val="29"/>
          <w:shd w:val="clear" w:color="auto" w:fill="FAF9F8"/>
        </w:rPr>
        <w:t>Následovalo programování zař</w:t>
      </w:r>
      <w:r w:rsidR="00EA6E48">
        <w:rPr>
          <w:szCs w:val="29"/>
          <w:shd w:val="clear" w:color="auto" w:fill="FAF9F8"/>
        </w:rPr>
        <w:t>í</w:t>
      </w:r>
      <w:r w:rsidR="00EA6E48">
        <w:rPr>
          <w:szCs w:val="29"/>
          <w:shd w:val="clear" w:color="auto" w:fill="FAF9F8"/>
        </w:rPr>
        <w:t>zení a nastavování bota v mobilní aplikaci Telegram, aby byla zajištěna bezproblémová komunikace mezi ním a zařízením.</w:t>
      </w:r>
    </w:p>
    <w:p w:rsidR="00EA6E48" w:rsidRDefault="00EA6E48" w:rsidP="00C7594A">
      <w:pPr>
        <w:rPr>
          <w:szCs w:val="29"/>
          <w:shd w:val="clear" w:color="auto" w:fill="FAF9F8"/>
        </w:rPr>
      </w:pPr>
      <w:r>
        <w:rPr>
          <w:szCs w:val="29"/>
          <w:shd w:val="clear" w:color="auto" w:fill="FAF9F8"/>
        </w:rPr>
        <w:t xml:space="preserve">Kód jsem postupně upravoval a ladil s tím, jak přicházely nápady na přidání nových funkcí či součástek. Následovalo sestavení zařízení na </w:t>
      </w:r>
      <w:proofErr w:type="spellStart"/>
      <w:r>
        <w:rPr>
          <w:szCs w:val="29"/>
          <w:shd w:val="clear" w:color="auto" w:fill="FAF9F8"/>
        </w:rPr>
        <w:t>nepájivém</w:t>
      </w:r>
      <w:proofErr w:type="spellEnd"/>
      <w:r>
        <w:rPr>
          <w:szCs w:val="29"/>
          <w:shd w:val="clear" w:color="auto" w:fill="FAF9F8"/>
        </w:rPr>
        <w:t xml:space="preserve"> poli</w:t>
      </w:r>
      <w:r w:rsidR="008756B8">
        <w:rPr>
          <w:szCs w:val="29"/>
          <w:shd w:val="clear" w:color="auto" w:fill="FAF9F8"/>
        </w:rPr>
        <w:t xml:space="preserve">. Rozhodl jsem se pro </w:t>
      </w:r>
      <w:proofErr w:type="spellStart"/>
      <w:r w:rsidR="008756B8">
        <w:rPr>
          <w:szCs w:val="29"/>
          <w:shd w:val="clear" w:color="auto" w:fill="FAF9F8"/>
        </w:rPr>
        <w:t>nep</w:t>
      </w:r>
      <w:r w:rsidR="008756B8">
        <w:rPr>
          <w:szCs w:val="29"/>
          <w:shd w:val="clear" w:color="auto" w:fill="FAF9F8"/>
        </w:rPr>
        <w:t>á</w:t>
      </w:r>
      <w:r w:rsidR="008756B8">
        <w:rPr>
          <w:szCs w:val="29"/>
          <w:shd w:val="clear" w:color="auto" w:fill="FAF9F8"/>
        </w:rPr>
        <w:t>jivé</w:t>
      </w:r>
      <w:proofErr w:type="spellEnd"/>
      <w:r w:rsidR="008756B8">
        <w:rPr>
          <w:szCs w:val="29"/>
          <w:shd w:val="clear" w:color="auto" w:fill="FAF9F8"/>
        </w:rPr>
        <w:t xml:space="preserve"> pole proto, aby bylo možné ESP jednoduše přeprogramovat, popřípadě zařízení upr</w:t>
      </w:r>
      <w:r w:rsidR="008756B8">
        <w:rPr>
          <w:szCs w:val="29"/>
          <w:shd w:val="clear" w:color="auto" w:fill="FAF9F8"/>
        </w:rPr>
        <w:t>a</w:t>
      </w:r>
      <w:r w:rsidR="008756B8">
        <w:rPr>
          <w:szCs w:val="29"/>
          <w:shd w:val="clear" w:color="auto" w:fill="FAF9F8"/>
        </w:rPr>
        <w:t>vit.</w:t>
      </w:r>
      <w:r w:rsidR="003257B8">
        <w:rPr>
          <w:szCs w:val="29"/>
          <w:shd w:val="clear" w:color="auto" w:fill="FAF9F8"/>
        </w:rPr>
        <w:t xml:space="preserve"> Do budoucna bych chtěl určitě zařízení přesunout na PCB desku, kde se již všechny součástky spájí a následně se zařízení vloží do krabičky, aby bylo možné ho nechat i třeba venku.</w:t>
      </w:r>
    </w:p>
    <w:p w:rsidR="008756B8" w:rsidRPr="00C7594A" w:rsidRDefault="008756B8" w:rsidP="00C7594A">
      <w:pPr>
        <w:rPr>
          <w:sz w:val="20"/>
        </w:rPr>
      </w:pPr>
    </w:p>
    <w:p w:rsidR="00D04AE6" w:rsidRDefault="009E42C9" w:rsidP="000F5ED1">
      <w:pPr>
        <w:pStyle w:val="Nadpis1"/>
      </w:pPr>
      <w:bookmarkStart w:id="38" w:name="_Toc61193804"/>
      <w:r>
        <w:lastRenderedPageBreak/>
        <w:t>Princip fungování systému</w:t>
      </w:r>
      <w:bookmarkEnd w:id="38"/>
    </w:p>
    <w:p w:rsidR="00D04AE6" w:rsidRDefault="009E42C9" w:rsidP="00D04AE6">
      <w:pPr>
        <w:rPr>
          <w:szCs w:val="29"/>
          <w:shd w:val="clear" w:color="auto" w:fill="FAF9F8"/>
        </w:rPr>
      </w:pPr>
      <w:r w:rsidRPr="009E42C9">
        <w:rPr>
          <w:szCs w:val="29"/>
          <w:shd w:val="clear" w:color="auto" w:fill="FAF9F8"/>
        </w:rPr>
        <w:t>Během vývoje jsem princip fungování několikrát změnil v závislosti na postupně přicház</w:t>
      </w:r>
      <w:r w:rsidRPr="009E42C9">
        <w:rPr>
          <w:szCs w:val="29"/>
          <w:shd w:val="clear" w:color="auto" w:fill="FAF9F8"/>
        </w:rPr>
        <w:t>e</w:t>
      </w:r>
      <w:r w:rsidRPr="009E42C9">
        <w:rPr>
          <w:szCs w:val="29"/>
          <w:shd w:val="clear" w:color="auto" w:fill="FAF9F8"/>
        </w:rPr>
        <w:t>jících nápadech, které přišl</w:t>
      </w:r>
      <w:r w:rsidR="00162ECF">
        <w:rPr>
          <w:szCs w:val="29"/>
          <w:shd w:val="clear" w:color="auto" w:fill="FAF9F8"/>
        </w:rPr>
        <w:t>y</w:t>
      </w:r>
      <w:r w:rsidRPr="009E42C9">
        <w:rPr>
          <w:szCs w:val="29"/>
          <w:shd w:val="clear" w:color="auto" w:fill="FAF9F8"/>
        </w:rPr>
        <w:t xml:space="preserve"> až po testování v praxi.</w:t>
      </w:r>
    </w:p>
    <w:p w:rsidR="006775F3" w:rsidRDefault="00A729A9" w:rsidP="00D04AE6">
      <w:pPr>
        <w:rPr>
          <w:szCs w:val="29"/>
          <w:shd w:val="clear" w:color="auto" w:fill="FAF9F8"/>
        </w:rPr>
      </w:pPr>
      <w:r>
        <w:rPr>
          <w:szCs w:val="29"/>
          <w:shd w:val="clear" w:color="auto" w:fill="FAF9F8"/>
        </w:rPr>
        <w:t xml:space="preserve">Systém funguje </w:t>
      </w:r>
      <w:r w:rsidR="000F2C16">
        <w:rPr>
          <w:szCs w:val="29"/>
          <w:shd w:val="clear" w:color="auto" w:fill="FAF9F8"/>
        </w:rPr>
        <w:t xml:space="preserve">následovně: </w:t>
      </w:r>
      <w:r w:rsidR="006775F3">
        <w:rPr>
          <w:szCs w:val="29"/>
          <w:shd w:val="clear" w:color="auto" w:fill="FAF9F8"/>
        </w:rPr>
        <w:t>pokud je funkce senzoru pohybu zapnutá a senzor zachytí pohyb, vyvolá se funkce, která vyfotí fotografii pomocí ESP-32 CAM a poté odešle pož</w:t>
      </w:r>
      <w:r w:rsidR="006775F3">
        <w:rPr>
          <w:szCs w:val="29"/>
          <w:shd w:val="clear" w:color="auto" w:fill="FAF9F8"/>
        </w:rPr>
        <w:t>a</w:t>
      </w:r>
      <w:r w:rsidR="006775F3">
        <w:rPr>
          <w:szCs w:val="29"/>
          <w:shd w:val="clear" w:color="auto" w:fill="FAF9F8"/>
        </w:rPr>
        <w:t xml:space="preserve">davek pro odeslání fotografie do </w:t>
      </w:r>
      <w:proofErr w:type="gramStart"/>
      <w:r w:rsidR="006775F3">
        <w:rPr>
          <w:szCs w:val="29"/>
          <w:shd w:val="clear" w:color="auto" w:fill="FAF9F8"/>
        </w:rPr>
        <w:t>Telegram</w:t>
      </w:r>
      <w:proofErr w:type="gramEnd"/>
      <w:r w:rsidR="006775F3">
        <w:rPr>
          <w:szCs w:val="29"/>
          <w:shd w:val="clear" w:color="auto" w:fill="FAF9F8"/>
        </w:rPr>
        <w:t xml:space="preserve"> bota. Pokud souhlasí </w:t>
      </w:r>
      <w:proofErr w:type="spellStart"/>
      <w:r w:rsidR="006775F3">
        <w:rPr>
          <w:szCs w:val="29"/>
          <w:shd w:val="clear" w:color="auto" w:fill="FAF9F8"/>
        </w:rPr>
        <w:t>token</w:t>
      </w:r>
      <w:proofErr w:type="spellEnd"/>
      <w:r w:rsidR="006775F3">
        <w:rPr>
          <w:szCs w:val="29"/>
          <w:shd w:val="clear" w:color="auto" w:fill="FAF9F8"/>
        </w:rPr>
        <w:t>, je nejprve odeslána zpráva, která informuje o detekci pohybu a následně samotná fotografie. Toto vše probíhá automaticky, bez potřeby zásahu uživatele.</w:t>
      </w:r>
    </w:p>
    <w:p w:rsidR="00A02726" w:rsidRDefault="006775F3" w:rsidP="00D04AE6">
      <w:pPr>
        <w:rPr>
          <w:szCs w:val="29"/>
          <w:shd w:val="clear" w:color="auto" w:fill="FAF9F8"/>
        </w:rPr>
      </w:pPr>
      <w:r>
        <w:rPr>
          <w:szCs w:val="29"/>
          <w:shd w:val="clear" w:color="auto" w:fill="FAF9F8"/>
        </w:rPr>
        <w:t xml:space="preserve">Uživatel si však může fotografii vyžádat nezávisle na senzoru pohybu pomocí příkazu s mobilní aplikace. Požadavek se přes </w:t>
      </w:r>
      <w:proofErr w:type="spellStart"/>
      <w:r>
        <w:rPr>
          <w:szCs w:val="29"/>
          <w:shd w:val="clear" w:color="auto" w:fill="FAF9F8"/>
        </w:rPr>
        <w:t>Wi</w:t>
      </w:r>
      <w:proofErr w:type="spellEnd"/>
      <w:r>
        <w:rPr>
          <w:szCs w:val="29"/>
          <w:shd w:val="clear" w:color="auto" w:fill="FAF9F8"/>
        </w:rPr>
        <w:t>-</w:t>
      </w:r>
      <w:proofErr w:type="spellStart"/>
      <w:r>
        <w:rPr>
          <w:szCs w:val="29"/>
          <w:shd w:val="clear" w:color="auto" w:fill="FAF9F8"/>
        </w:rPr>
        <w:t>Fi</w:t>
      </w:r>
      <w:proofErr w:type="spellEnd"/>
      <w:r>
        <w:rPr>
          <w:szCs w:val="29"/>
          <w:shd w:val="clear" w:color="auto" w:fill="FAF9F8"/>
        </w:rPr>
        <w:t xml:space="preserve"> pošle do zařízení, zde ho zpracuje funkce pro přijetí nového požadavku</w:t>
      </w:r>
      <w:r w:rsidR="00C5670D">
        <w:rPr>
          <w:szCs w:val="29"/>
          <w:shd w:val="clear" w:color="auto" w:fill="FAF9F8"/>
        </w:rPr>
        <w:t xml:space="preserve"> </w:t>
      </w:r>
      <w:r>
        <w:rPr>
          <w:szCs w:val="29"/>
          <w:shd w:val="clear" w:color="auto" w:fill="FAF9F8"/>
        </w:rPr>
        <w:t xml:space="preserve">a následně je vyvolána funkce, která vyfotí fotografii a odešle požadavek pro odeslání fotografie do </w:t>
      </w:r>
      <w:proofErr w:type="gramStart"/>
      <w:r>
        <w:rPr>
          <w:szCs w:val="29"/>
          <w:shd w:val="clear" w:color="auto" w:fill="FAF9F8"/>
        </w:rPr>
        <w:t>Telegram</w:t>
      </w:r>
      <w:proofErr w:type="gramEnd"/>
      <w:r>
        <w:rPr>
          <w:szCs w:val="29"/>
          <w:shd w:val="clear" w:color="auto" w:fill="FAF9F8"/>
        </w:rPr>
        <w:t xml:space="preserve"> bota</w:t>
      </w:r>
      <w:r w:rsidR="00A02726">
        <w:rPr>
          <w:szCs w:val="29"/>
          <w:shd w:val="clear" w:color="auto" w:fill="FAF9F8"/>
        </w:rPr>
        <w:t>.</w:t>
      </w:r>
    </w:p>
    <w:p w:rsidR="009E42C9" w:rsidRDefault="006775F3" w:rsidP="00D04AE6">
      <w:pPr>
        <w:rPr>
          <w:szCs w:val="29"/>
          <w:shd w:val="clear" w:color="auto" w:fill="FAF9F8"/>
        </w:rPr>
      </w:pPr>
      <w:r>
        <w:rPr>
          <w:szCs w:val="29"/>
          <w:shd w:val="clear" w:color="auto" w:fill="FAF9F8"/>
        </w:rPr>
        <w:t>Dále je možné si vyžádat údaje o teplot</w:t>
      </w:r>
      <w:r w:rsidR="006A5BD7">
        <w:rPr>
          <w:szCs w:val="29"/>
          <w:shd w:val="clear" w:color="auto" w:fill="FAF9F8"/>
        </w:rPr>
        <w:t>ě</w:t>
      </w:r>
      <w:r>
        <w:rPr>
          <w:szCs w:val="29"/>
          <w:shd w:val="clear" w:color="auto" w:fill="FAF9F8"/>
        </w:rPr>
        <w:t xml:space="preserve"> a vlhkosti ze senzoru BME280</w:t>
      </w:r>
      <w:r w:rsidR="006A5BD7">
        <w:rPr>
          <w:szCs w:val="29"/>
          <w:shd w:val="clear" w:color="auto" w:fill="FAF9F8"/>
        </w:rPr>
        <w:t>. Funkce pro přijetí nového požadavku opět požadavek nejprve zpracuje, poté si další funkce vyžádá hodnoty ze senzoru</w:t>
      </w:r>
      <w:r w:rsidR="00456D18">
        <w:rPr>
          <w:szCs w:val="29"/>
          <w:shd w:val="clear" w:color="auto" w:fill="FAF9F8"/>
        </w:rPr>
        <w:t xml:space="preserve"> a vrátí je jako proměnnou řetězce. </w:t>
      </w:r>
      <w:r w:rsidR="00A02726">
        <w:rPr>
          <w:szCs w:val="29"/>
          <w:shd w:val="clear" w:color="auto" w:fill="FAF9F8"/>
        </w:rPr>
        <w:t>Text se pak pošle do aplikace.</w:t>
      </w:r>
    </w:p>
    <w:p w:rsidR="00A02726" w:rsidRPr="001F782E" w:rsidRDefault="001F782E" w:rsidP="00D04AE6">
      <w:r w:rsidRPr="001F782E">
        <w:t>V</w:t>
      </w:r>
      <w:r>
        <w:t> </w:t>
      </w:r>
      <w:r w:rsidRPr="001F782E">
        <w:t>neposle</w:t>
      </w:r>
      <w:r>
        <w:t xml:space="preserve">dní řadě si uživatel může vypnout/zapnout funkci senzoru pohybu podle libosti. Když je funkce vypnutá, senzor bude stále zaznamenávat detekci pohybu, uživatel však v aplikaci </w:t>
      </w:r>
      <w:r w:rsidR="00F6557C">
        <w:t>dostane pouze upozornění o vypnuté detekci pohybu a nebude dostávat žádné fotografie či další upozornění.</w:t>
      </w:r>
    </w:p>
    <w:p w:rsidR="00D04AE6" w:rsidRDefault="006266EA" w:rsidP="000F5ED1">
      <w:pPr>
        <w:pStyle w:val="Nadpis1"/>
      </w:pPr>
      <w:bookmarkStart w:id="39" w:name="_Toc61193805"/>
      <w:r>
        <w:lastRenderedPageBreak/>
        <w:t>Využité te</w:t>
      </w:r>
      <w:r w:rsidR="00F0612D">
        <w:t>chnoL</w:t>
      </w:r>
      <w:r>
        <w:t>ogie</w:t>
      </w:r>
      <w:bookmarkEnd w:id="39"/>
    </w:p>
    <w:p w:rsidR="006266EA" w:rsidRDefault="006266EA" w:rsidP="006266EA">
      <w:pPr>
        <w:pStyle w:val="Nadpis2"/>
      </w:pPr>
      <w:bookmarkStart w:id="40" w:name="_Toc61193806"/>
      <w:r>
        <w:t>Hardware</w:t>
      </w:r>
      <w:bookmarkEnd w:id="40"/>
    </w:p>
    <w:p w:rsidR="006266EA" w:rsidRDefault="002D5851" w:rsidP="002D5851">
      <w:pPr>
        <w:pStyle w:val="Nadpis3"/>
      </w:pPr>
      <w:r>
        <w:t xml:space="preserve"> </w:t>
      </w:r>
      <w:bookmarkStart w:id="41" w:name="_Toc61193807"/>
      <w:r w:rsidR="006266EA">
        <w:t>Seznam součástek</w:t>
      </w:r>
      <w:bookmarkEnd w:id="41"/>
    </w:p>
    <w:p w:rsidR="006266EA" w:rsidRDefault="006266EA" w:rsidP="006266EA">
      <w:pPr>
        <w:pStyle w:val="Odstavecseseznamem"/>
        <w:numPr>
          <w:ilvl w:val="0"/>
          <w:numId w:val="43"/>
        </w:numPr>
      </w:pPr>
      <w:r>
        <w:t xml:space="preserve">ESP-32 CAM </w:t>
      </w:r>
      <w:proofErr w:type="spellStart"/>
      <w:r>
        <w:t>Ai</w:t>
      </w:r>
      <w:proofErr w:type="spellEnd"/>
      <w:r>
        <w:t>-</w:t>
      </w:r>
      <w:proofErr w:type="spellStart"/>
      <w:r>
        <w:t>Thinker</w:t>
      </w:r>
      <w:proofErr w:type="spellEnd"/>
    </w:p>
    <w:p w:rsidR="006266EA" w:rsidRDefault="006266EA" w:rsidP="006266EA">
      <w:pPr>
        <w:pStyle w:val="Odstavecseseznamem"/>
        <w:numPr>
          <w:ilvl w:val="0"/>
          <w:numId w:val="43"/>
        </w:numPr>
      </w:pPr>
      <w:r>
        <w:t xml:space="preserve">Mini AM312 PIR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Sensor</w:t>
      </w:r>
      <w:proofErr w:type="spellEnd"/>
    </w:p>
    <w:p w:rsidR="006266EA" w:rsidRDefault="006266EA" w:rsidP="006266EA">
      <w:pPr>
        <w:pStyle w:val="Odstavecseseznamem"/>
        <w:numPr>
          <w:ilvl w:val="0"/>
          <w:numId w:val="43"/>
        </w:numPr>
      </w:pPr>
      <w:r>
        <w:t>BME280 Modul</w:t>
      </w:r>
    </w:p>
    <w:p w:rsidR="006266EA" w:rsidRDefault="002D5851" w:rsidP="006266EA">
      <w:pPr>
        <w:pStyle w:val="Odstavecseseznamem"/>
        <w:numPr>
          <w:ilvl w:val="0"/>
          <w:numId w:val="43"/>
        </w:numPr>
      </w:pPr>
      <w:proofErr w:type="spellStart"/>
      <w:r>
        <w:t>Nepájivé</w:t>
      </w:r>
      <w:proofErr w:type="spellEnd"/>
      <w:r>
        <w:t xml:space="preserve"> pole se 400 kontakty</w:t>
      </w:r>
    </w:p>
    <w:p w:rsidR="002D5851" w:rsidRDefault="002D5851" w:rsidP="006266EA">
      <w:pPr>
        <w:pStyle w:val="Odstavecseseznamem"/>
        <w:numPr>
          <w:ilvl w:val="0"/>
          <w:numId w:val="43"/>
        </w:numPr>
      </w:pP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</w:p>
    <w:p w:rsidR="002D5851" w:rsidRDefault="002D5851" w:rsidP="002D5851">
      <w:pPr>
        <w:pStyle w:val="Nadpis3"/>
      </w:pPr>
      <w:r>
        <w:t xml:space="preserve"> </w:t>
      </w:r>
      <w:bookmarkStart w:id="42" w:name="_Toc61193808"/>
      <w:r>
        <w:t xml:space="preserve">ESP-32 CAM </w:t>
      </w:r>
      <w:proofErr w:type="spellStart"/>
      <w:r>
        <w:t>Ai</w:t>
      </w:r>
      <w:proofErr w:type="spellEnd"/>
      <w:r>
        <w:t>-</w:t>
      </w:r>
      <w:proofErr w:type="spellStart"/>
      <w:r>
        <w:t>Thinker</w:t>
      </w:r>
      <w:bookmarkEnd w:id="42"/>
      <w:proofErr w:type="spellEnd"/>
    </w:p>
    <w:p w:rsidR="002D5851" w:rsidRPr="002D5851" w:rsidRDefault="003157E7" w:rsidP="002D5851">
      <w:pPr>
        <w:ind w:left="709"/>
      </w:pPr>
      <w:r>
        <w:t xml:space="preserve">Základ projektu tvoří vývojová deska ESP-32 CAM (obrázek č. 1) s kamerovým modulem OV2640. </w:t>
      </w:r>
      <w:r w:rsidR="00C8038A">
        <w:t xml:space="preserve">Deska disponuje integrovanou pamětí 520kB SRAM a externí 4M PSRAM. Pracuje při frekvenci až 240MHz a obsahuje </w:t>
      </w:r>
      <w:proofErr w:type="spellStart"/>
      <w:r w:rsidR="00C8038A">
        <w:t>Wi</w:t>
      </w:r>
      <w:proofErr w:type="spellEnd"/>
      <w:r w:rsidR="00C8038A">
        <w:t>-</w:t>
      </w:r>
      <w:proofErr w:type="spellStart"/>
      <w:r w:rsidR="00C8038A">
        <w:t>Fi</w:t>
      </w:r>
      <w:proofErr w:type="spellEnd"/>
      <w:r w:rsidR="00C8038A">
        <w:t xml:space="preserve"> i </w:t>
      </w:r>
      <w:proofErr w:type="spellStart"/>
      <w:r w:rsidR="00C8038A">
        <w:t>Bluetooth</w:t>
      </w:r>
      <w:proofErr w:type="spellEnd"/>
      <w:r w:rsidR="00C8038A">
        <w:t xml:space="preserve"> m</w:t>
      </w:r>
      <w:r w:rsidR="00C8038A">
        <w:t>o</w:t>
      </w:r>
      <w:r w:rsidR="00C8038A">
        <w:t>dul, který jsem ovšem nevyužil.</w:t>
      </w:r>
      <w:r w:rsidR="00F6557C">
        <w:t xml:space="preserve"> Příležitostně se na desce nachází i </w:t>
      </w:r>
      <w:proofErr w:type="spellStart"/>
      <w:r w:rsidR="00F6557C">
        <w:t>LEDka</w:t>
      </w:r>
      <w:proofErr w:type="spellEnd"/>
      <w:r w:rsidR="00F6557C">
        <w:t>, kterou si uživatel může zapnout/vypnout podle libosti.</w:t>
      </w:r>
    </w:p>
    <w:p w:rsidR="002D5851" w:rsidRPr="006266EA" w:rsidRDefault="002D5851" w:rsidP="002D5851">
      <w:pPr>
        <w:pStyle w:val="Odstavecseseznamem"/>
        <w:ind w:left="1080"/>
      </w:pPr>
    </w:p>
    <w:p w:rsidR="002D5851" w:rsidRDefault="002D5851" w:rsidP="002D5851">
      <w:pPr>
        <w:keepNext/>
      </w:pPr>
      <w:r>
        <w:rPr>
          <w:noProof/>
        </w:rPr>
        <w:drawing>
          <wp:inline distT="0" distB="0" distL="0" distR="0">
            <wp:extent cx="2392071" cy="2392071"/>
            <wp:effectExtent l="19050" t="0" r="8229" b="0"/>
            <wp:docPr id="1" name="obrázek 1" descr="ESP32-CAM - Video Streaming and Face Recognion in a tiny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-CAM - Video Streaming and Face Recognion in a tiny chi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662" cy="239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75280" cy="1321672"/>
            <wp:effectExtent l="19050" t="0" r="0" b="0"/>
            <wp:docPr id="2" name="obrázek 4" descr="esp32 cam and PIR sensor - Arduino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p32 cam and PIR sensor - Arduino Stack Exchan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43" cy="132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851" w:rsidRDefault="002D5851" w:rsidP="002D5851">
      <w:pPr>
        <w:pStyle w:val="Titulek"/>
        <w:ind w:left="0"/>
        <w:jc w:val="both"/>
        <w:rPr>
          <w:i/>
          <w:sz w:val="18"/>
        </w:rPr>
      </w:pPr>
      <w:r>
        <w:rPr>
          <w:i/>
          <w:sz w:val="18"/>
        </w:rPr>
        <w:t xml:space="preserve">            </w:t>
      </w:r>
      <w:r w:rsidRPr="002D5851">
        <w:rPr>
          <w:i/>
          <w:sz w:val="18"/>
        </w:rPr>
        <w:t>Obrázek č. 1 ESP-32 CAM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 w:rsidRPr="002D5851">
        <w:rPr>
          <w:i/>
          <w:sz w:val="18"/>
        </w:rPr>
        <w:t>Obrázek č. 2 Piny ESP-32 CAM</w:t>
      </w:r>
    </w:p>
    <w:p w:rsidR="00C8038A" w:rsidRDefault="00C8038A" w:rsidP="00C8038A"/>
    <w:p w:rsidR="00C8038A" w:rsidRDefault="00C8038A" w:rsidP="00C8038A"/>
    <w:p w:rsidR="00C8038A" w:rsidRDefault="00C8038A" w:rsidP="00C8038A"/>
    <w:p w:rsidR="00C8038A" w:rsidRDefault="003C0AB0" w:rsidP="00C8038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3354070</wp:posOffset>
            </wp:positionH>
            <wp:positionV relativeFrom="paragraph">
              <wp:posOffset>263525</wp:posOffset>
            </wp:positionV>
            <wp:extent cx="2143125" cy="2146300"/>
            <wp:effectExtent l="19050" t="0" r="9525" b="0"/>
            <wp:wrapTight wrapText="bothSides">
              <wp:wrapPolygon edited="0">
                <wp:start x="-192" y="0"/>
                <wp:lineTo x="-192" y="21472"/>
                <wp:lineTo x="21696" y="21472"/>
                <wp:lineTo x="21696" y="0"/>
                <wp:lineTo x="-192" y="0"/>
              </wp:wrapPolygon>
            </wp:wrapTight>
            <wp:docPr id="8" name="obrázek 7" descr="PIR senzor pohybu AM312 | arduino-shop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R senzor pohybu AM312 | arduino-shop.cz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038A" w:rsidRDefault="00C8038A" w:rsidP="00C8038A">
      <w:pPr>
        <w:pStyle w:val="Nadpis3"/>
      </w:pPr>
      <w:r>
        <w:t xml:space="preserve"> </w:t>
      </w:r>
      <w:bookmarkStart w:id="43" w:name="_Toc61193809"/>
      <w:r>
        <w:t xml:space="preserve">Mini AM312 PIR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Sensor</w:t>
      </w:r>
      <w:bookmarkEnd w:id="43"/>
      <w:proofErr w:type="spellEnd"/>
    </w:p>
    <w:p w:rsidR="00C8038A" w:rsidRDefault="002D5492" w:rsidP="00C8038A">
      <w:pPr>
        <w:ind w:left="709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5.7pt;margin-top:134.85pt;width:202.8pt;height:21.5pt;z-index:251662336" wrapcoords="-96 0 -96 21000 21600 21000 21600 0 -96 0" stroked="f">
            <v:textbox style="mso-next-textbox:#_x0000_s1026;mso-fit-shape-to-text:t" inset="0,0,0,0">
              <w:txbxContent>
                <w:p w:rsidR="00C87050" w:rsidRPr="00D24B83" w:rsidRDefault="00C87050" w:rsidP="00D24B83">
                  <w:pPr>
                    <w:pStyle w:val="Titulek"/>
                    <w:rPr>
                      <w:i/>
                      <w:noProof/>
                      <w:sz w:val="18"/>
                    </w:rPr>
                  </w:pPr>
                  <w:r>
                    <w:rPr>
                      <w:i/>
                      <w:sz w:val="18"/>
                    </w:rPr>
                    <w:t xml:space="preserve">Obrázek č. 3 AM312 PIR </w:t>
                  </w:r>
                  <w:proofErr w:type="spellStart"/>
                  <w:r>
                    <w:rPr>
                      <w:i/>
                      <w:sz w:val="18"/>
                    </w:rPr>
                    <w:t>Motion</w:t>
                  </w:r>
                  <w:proofErr w:type="spellEnd"/>
                  <w:r>
                    <w:rPr>
                      <w:i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18"/>
                    </w:rPr>
                    <w:t>Sensor</w:t>
                  </w:r>
                  <w:proofErr w:type="spellEnd"/>
                </w:p>
              </w:txbxContent>
            </v:textbox>
            <w10:wrap type="tight"/>
          </v:shape>
        </w:pict>
      </w:r>
      <w:r w:rsidR="00C8038A">
        <w:t xml:space="preserve">Pohybové čidlo AM312 je kompatibilní s deskami </w:t>
      </w:r>
      <w:proofErr w:type="spellStart"/>
      <w:r w:rsidR="00C8038A">
        <w:t>Arduino</w:t>
      </w:r>
      <w:proofErr w:type="spellEnd"/>
      <w:r w:rsidR="00C8038A">
        <w:t>/</w:t>
      </w:r>
      <w:proofErr w:type="spellStart"/>
      <w:r w:rsidR="00C8038A">
        <w:t>Genuino</w:t>
      </w:r>
      <w:proofErr w:type="spellEnd"/>
      <w:r w:rsidR="00C8038A">
        <w:t>, ESP-32 CAM a jinými vývojovými deskami. Výhodou čidla je malá vzdálenost, detekční vzdálenost je 3-5 metrů a detekční úhel &lt; 100°. Pracuje při teplotě -20 °C ~ 60 °C</w:t>
      </w:r>
      <w:r w:rsidR="003C0AB0">
        <w:t>.</w:t>
      </w:r>
    </w:p>
    <w:p w:rsidR="003C0AB0" w:rsidRDefault="003C0AB0" w:rsidP="00C8038A">
      <w:pPr>
        <w:ind w:left="709"/>
      </w:pPr>
    </w:p>
    <w:p w:rsidR="00C8038A" w:rsidRDefault="003C0AB0" w:rsidP="003C0AB0">
      <w:pPr>
        <w:pStyle w:val="Nadpis3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3354705</wp:posOffset>
            </wp:positionH>
            <wp:positionV relativeFrom="paragraph">
              <wp:posOffset>220980</wp:posOffset>
            </wp:positionV>
            <wp:extent cx="2445385" cy="1693545"/>
            <wp:effectExtent l="19050" t="0" r="0" b="0"/>
            <wp:wrapTight wrapText="bothSides">
              <wp:wrapPolygon edited="0">
                <wp:start x="-168" y="0"/>
                <wp:lineTo x="-168" y="21381"/>
                <wp:lineTo x="21538" y="21381"/>
                <wp:lineTo x="21538" y="0"/>
                <wp:lineTo x="-168" y="0"/>
              </wp:wrapPolygon>
            </wp:wrapTight>
            <wp:docPr id="10" name="obrázek 10" descr="ESP32 &amp; BME280 not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SP32 &amp; BME280 not work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bookmarkStart w:id="44" w:name="_Toc61193810"/>
      <w:r w:rsidR="00C8038A">
        <w:t>BME280 Modul</w:t>
      </w:r>
      <w:bookmarkEnd w:id="44"/>
    </w:p>
    <w:p w:rsidR="00C8038A" w:rsidRDefault="00F6557C" w:rsidP="003C0AB0">
      <w:pPr>
        <w:ind w:left="709"/>
      </w:pPr>
      <w:r>
        <w:t xml:space="preserve">Precizní </w:t>
      </w:r>
      <w:r w:rsidR="0048669D">
        <w:t>senzor, měřící teplotu od -40 °C až do 85 °C a vlhkost 0% až 100%. Používá I2C sběrnici (až 3.4 MHz) a jeho přesnost je + 1 °C u teploty a + 3% u vlhkosti. BME280 dokáže měřit i tlak, ten jsem však vynechal.</w:t>
      </w:r>
    </w:p>
    <w:p w:rsidR="003C0AB0" w:rsidRDefault="002D5492" w:rsidP="003C0AB0">
      <w:pPr>
        <w:pStyle w:val="Nadpis3"/>
        <w:numPr>
          <w:ilvl w:val="0"/>
          <w:numId w:val="0"/>
        </w:numPr>
      </w:pPr>
      <w:r>
        <w:rPr>
          <w:noProof/>
        </w:rPr>
        <w:pict>
          <v:shape id="_x0000_s1027" type="#_x0000_t202" style="position:absolute;margin-left:255.95pt;margin-top:7.35pt;width:192.55pt;height:21.5pt;z-index:251664384" wrapcoords="-84 0 -84 21185 21600 21185 21600 0 -84 0" stroked="f">
            <v:textbox style="mso-next-textbox:#_x0000_s1027;mso-fit-shape-to-text:t" inset="0,0,0,0">
              <w:txbxContent>
                <w:p w:rsidR="00C87050" w:rsidRPr="00A36D25" w:rsidRDefault="00C87050" w:rsidP="00A36D25">
                  <w:pPr>
                    <w:pStyle w:val="Titulek"/>
                    <w:rPr>
                      <w:i/>
                      <w:noProof/>
                      <w:sz w:val="18"/>
                    </w:rPr>
                  </w:pPr>
                  <w:r w:rsidRPr="00A36D25">
                    <w:rPr>
                      <w:i/>
                      <w:sz w:val="18"/>
                    </w:rPr>
                    <w:t>Obrázek č. 4 BME280</w:t>
                  </w:r>
                </w:p>
              </w:txbxContent>
            </v:textbox>
            <w10:wrap type="tight"/>
          </v:shape>
        </w:pict>
      </w:r>
    </w:p>
    <w:p w:rsidR="0048669D" w:rsidRDefault="0048669D" w:rsidP="003C0AB0">
      <w:pPr>
        <w:pStyle w:val="Nadpis3"/>
      </w:pPr>
      <w:r>
        <w:t xml:space="preserve"> </w:t>
      </w:r>
      <w:bookmarkStart w:id="45" w:name="_Toc61193811"/>
      <w:proofErr w:type="spellStart"/>
      <w:r w:rsidRPr="003C0AB0">
        <w:t>Arduino</w:t>
      </w:r>
      <w:proofErr w:type="spellEnd"/>
      <w:r>
        <w:t xml:space="preserve"> </w:t>
      </w:r>
      <w:proofErr w:type="spellStart"/>
      <w:r>
        <w:t>Nano</w:t>
      </w:r>
      <w:bookmarkEnd w:id="45"/>
      <w:proofErr w:type="spellEnd"/>
    </w:p>
    <w:p w:rsidR="00230592" w:rsidRDefault="002D5492" w:rsidP="006A1155">
      <w:pPr>
        <w:ind w:left="709"/>
      </w:pPr>
      <w:r>
        <w:rPr>
          <w:noProof/>
        </w:rPr>
        <w:pict>
          <v:shape id="_x0000_s1028" type="#_x0000_t202" style="position:absolute;left:0;text-align:left;margin-left:273.5pt;margin-top:202.45pt;width:180.65pt;height:21.5pt;z-index:251666432" wrapcoords="-90 0 -90 21000 21600 21000 21600 0 -90 0" stroked="f">
            <v:textbox style="mso-next-textbox:#_x0000_s1028;mso-fit-shape-to-text:t" inset="0,0,0,0">
              <w:txbxContent>
                <w:p w:rsidR="00C87050" w:rsidRPr="00A36D25" w:rsidRDefault="00C87050" w:rsidP="00A36D25">
                  <w:pPr>
                    <w:pStyle w:val="Titulek"/>
                    <w:rPr>
                      <w:i/>
                      <w:noProof/>
                      <w:sz w:val="18"/>
                    </w:rPr>
                  </w:pPr>
                  <w:r w:rsidRPr="00A36D25">
                    <w:rPr>
                      <w:i/>
                      <w:sz w:val="18"/>
                    </w:rPr>
                    <w:t xml:space="preserve">Obrázek č. 5 </w:t>
                  </w:r>
                  <w:proofErr w:type="spellStart"/>
                  <w:r w:rsidRPr="00A36D25">
                    <w:rPr>
                      <w:i/>
                      <w:sz w:val="18"/>
                    </w:rPr>
                    <w:t>Arduino</w:t>
                  </w:r>
                  <w:proofErr w:type="spellEnd"/>
                  <w:r w:rsidRPr="00A36D25">
                    <w:rPr>
                      <w:i/>
                      <w:sz w:val="18"/>
                    </w:rPr>
                    <w:t xml:space="preserve"> </w:t>
                  </w:r>
                  <w:proofErr w:type="spellStart"/>
                  <w:r w:rsidRPr="00A36D25">
                    <w:rPr>
                      <w:i/>
                      <w:sz w:val="18"/>
                    </w:rPr>
                    <w:t>Nano</w:t>
                  </w:r>
                  <w:proofErr w:type="spellEnd"/>
                  <w:r w:rsidRPr="00A36D25">
                    <w:rPr>
                      <w:i/>
                      <w:sz w:val="18"/>
                    </w:rPr>
                    <w:t xml:space="preserve"> </w:t>
                  </w:r>
                </w:p>
              </w:txbxContent>
            </v:textbox>
            <w10:wrap type="tight"/>
          </v:shape>
        </w:pict>
      </w:r>
      <w:r w:rsidR="00D24B83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3592830</wp:posOffset>
            </wp:positionH>
            <wp:positionV relativeFrom="paragraph">
              <wp:posOffset>614045</wp:posOffset>
            </wp:positionV>
            <wp:extent cx="2294255" cy="1899920"/>
            <wp:effectExtent l="19050" t="0" r="0" b="0"/>
            <wp:wrapTight wrapText="bothSides">
              <wp:wrapPolygon edited="0">
                <wp:start x="-179" y="0"/>
                <wp:lineTo x="-179" y="21441"/>
                <wp:lineTo x="21522" y="21441"/>
                <wp:lineTo x="21522" y="0"/>
                <wp:lineTo x="-179" y="0"/>
              </wp:wrapPolygon>
            </wp:wrapTight>
            <wp:docPr id="13" name="obrázek 13" descr="Buy ARK TECHNOSOLUTIONS Arduino Nano with ATMEGA328, Features, Price,  Reviews Online in India - Justd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uy ARK TECHNOSOLUTIONS Arduino Nano with ATMEGA328, Features, Price,  Reviews Online in India - Justdia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48669D">
        <w:t>Arduino</w:t>
      </w:r>
      <w:proofErr w:type="spellEnd"/>
      <w:r w:rsidR="0048669D">
        <w:t xml:space="preserve"> </w:t>
      </w:r>
      <w:proofErr w:type="spellStart"/>
      <w:r w:rsidR="0048669D">
        <w:t>Nano</w:t>
      </w:r>
      <w:proofErr w:type="spellEnd"/>
      <w:r w:rsidR="0048669D">
        <w:t xml:space="preserve"> je jednodeskový počítač založený na </w:t>
      </w:r>
      <w:proofErr w:type="spellStart"/>
      <w:r w:rsidR="0048669D">
        <w:t>mikrokontroléru</w:t>
      </w:r>
      <w:proofErr w:type="spellEnd"/>
      <w:r w:rsidR="0048669D">
        <w:t xml:space="preserve"> ATmega328. Obsahuje 30 pinů</w:t>
      </w:r>
      <w:r w:rsidR="00F000A8">
        <w:t xml:space="preserve">, ze kterých jsem použil jen piny TX1 a RX0 z důvodu nahrání kódu do ESP-32 CAM. Rozhodl jsem se pro </w:t>
      </w:r>
      <w:proofErr w:type="spellStart"/>
      <w:r w:rsidR="00F000A8">
        <w:t>Arduino</w:t>
      </w:r>
      <w:proofErr w:type="spellEnd"/>
      <w:r w:rsidR="00F000A8">
        <w:t xml:space="preserve"> </w:t>
      </w:r>
      <w:proofErr w:type="spellStart"/>
      <w:r w:rsidR="00F000A8">
        <w:t>Nano</w:t>
      </w:r>
      <w:proofErr w:type="spellEnd"/>
      <w:r w:rsidR="00F000A8">
        <w:t>, jelikož jsem měl pr</w:t>
      </w:r>
      <w:r w:rsidR="00F000A8">
        <w:t>o</w:t>
      </w:r>
      <w:r w:rsidR="00F000A8">
        <w:t xml:space="preserve">blémy se sehnáním FTDI </w:t>
      </w:r>
      <w:proofErr w:type="spellStart"/>
      <w:r w:rsidR="00F000A8">
        <w:t>programmeru</w:t>
      </w:r>
      <w:proofErr w:type="spellEnd"/>
      <w:r w:rsidR="00F000A8">
        <w:t>. V době psaní dokumentace po</w:t>
      </w:r>
      <w:r w:rsidR="00F000A8">
        <w:t>u</w:t>
      </w:r>
      <w:r w:rsidR="00F000A8">
        <w:t>žívám i piny 5V a GND pro napájení všech sou</w:t>
      </w:r>
      <w:r w:rsidR="00F000A8">
        <w:lastRenderedPageBreak/>
        <w:t>částek z</w:t>
      </w:r>
      <w:r w:rsidR="004E7821">
        <w:t> </w:t>
      </w:r>
      <w:r w:rsidR="00F000A8">
        <w:t>počítače</w:t>
      </w:r>
      <w:r w:rsidR="004E7821">
        <w:t>, plánuji však dokoupit baterii a napájet přes ni, aby bylo zařízení přenosné.</w:t>
      </w:r>
    </w:p>
    <w:p w:rsidR="00913DF3" w:rsidRDefault="00913DF3" w:rsidP="006A1155">
      <w:pPr>
        <w:ind w:left="709"/>
      </w:pPr>
    </w:p>
    <w:p w:rsidR="00913DF3" w:rsidRDefault="00913DF3" w:rsidP="006A1155">
      <w:pPr>
        <w:ind w:left="709"/>
      </w:pPr>
    </w:p>
    <w:p w:rsidR="00913DF3" w:rsidRDefault="00913DF3" w:rsidP="006A1155">
      <w:pPr>
        <w:ind w:left="709"/>
      </w:pPr>
    </w:p>
    <w:p w:rsidR="00913DF3" w:rsidRDefault="00913DF3" w:rsidP="00913DF3">
      <w:pPr>
        <w:pStyle w:val="Nadpis2"/>
      </w:pPr>
      <w:bookmarkStart w:id="46" w:name="_Toc61193812"/>
      <w:r>
        <w:t>Software</w:t>
      </w:r>
      <w:bookmarkEnd w:id="46"/>
    </w:p>
    <w:p w:rsidR="00913DF3" w:rsidRDefault="00913DF3" w:rsidP="00913DF3">
      <w:pPr>
        <w:pStyle w:val="Nadpis3"/>
      </w:pPr>
      <w:r>
        <w:t xml:space="preserve"> </w:t>
      </w:r>
      <w:bookmarkStart w:id="47" w:name="_Toc61193813"/>
      <w:proofErr w:type="spellStart"/>
      <w:r>
        <w:t>Arduino</w:t>
      </w:r>
      <w:proofErr w:type="spellEnd"/>
      <w:r>
        <w:t xml:space="preserve"> IDE </w:t>
      </w:r>
      <w:proofErr w:type="spellStart"/>
      <w:r>
        <w:t>ver</w:t>
      </w:r>
      <w:proofErr w:type="spellEnd"/>
      <w:r>
        <w:t xml:space="preserve">. </w:t>
      </w:r>
      <w:proofErr w:type="gramStart"/>
      <w:r>
        <w:t>1.8.13</w:t>
      </w:r>
      <w:bookmarkEnd w:id="47"/>
      <w:proofErr w:type="gramEnd"/>
    </w:p>
    <w:p w:rsidR="00913DF3" w:rsidRDefault="00913DF3" w:rsidP="00913DF3">
      <w:pPr>
        <w:ind w:left="709"/>
      </w:pPr>
      <w:proofErr w:type="spellStart"/>
      <w:r>
        <w:t>Arduino</w:t>
      </w:r>
      <w:proofErr w:type="spellEnd"/>
      <w:r>
        <w:t xml:space="preserve"> IDE je Open-</w:t>
      </w:r>
      <w:proofErr w:type="spellStart"/>
      <w:r>
        <w:t>Source</w:t>
      </w:r>
      <w:proofErr w:type="spellEnd"/>
      <w:r>
        <w:t xml:space="preserve"> platforma pro snadný vývoj elektronických progr</w:t>
      </w:r>
      <w:r>
        <w:t>a</w:t>
      </w:r>
      <w:r>
        <w:t xml:space="preserve">movatelných zařízení. Naprogramovat v něm lze všechny desky </w:t>
      </w:r>
      <w:proofErr w:type="spellStart"/>
      <w:r>
        <w:t>Arduino</w:t>
      </w:r>
      <w:proofErr w:type="spellEnd"/>
      <w:r>
        <w:t>. Software je intuitivní a jednoduchý na ovládání a má velké množství příznivců s velkou k</w:t>
      </w:r>
      <w:r>
        <w:t>o</w:t>
      </w:r>
      <w:r>
        <w:t xml:space="preserve">munitou, kde se případné problémy řeší většinou snadno. </w:t>
      </w:r>
      <w:proofErr w:type="spellStart"/>
      <w:r>
        <w:t>Arduino</w:t>
      </w:r>
      <w:proofErr w:type="spellEnd"/>
      <w:r>
        <w:t xml:space="preserve"> IDE jsem použil na otestování všech součástek, abych </w:t>
      </w:r>
      <w:proofErr w:type="gramStart"/>
      <w:r>
        <w:t>věděl jestli</w:t>
      </w:r>
      <w:proofErr w:type="gramEnd"/>
      <w:r>
        <w:t xml:space="preserve"> jsou funkční.</w:t>
      </w:r>
    </w:p>
    <w:p w:rsidR="00962281" w:rsidRDefault="00962281" w:rsidP="00962281">
      <w:pPr>
        <w:pStyle w:val="Nadpis3"/>
      </w:pPr>
      <w:r>
        <w:t xml:space="preserve"> </w:t>
      </w:r>
      <w:bookmarkStart w:id="48" w:name="_Toc61193814"/>
      <w:proofErr w:type="spellStart"/>
      <w:r w:rsidR="0045119E">
        <w:t>Visual</w:t>
      </w:r>
      <w:proofErr w:type="spellEnd"/>
      <w:r w:rsidR="0045119E">
        <w:t xml:space="preserve"> Studio </w:t>
      </w:r>
      <w:proofErr w:type="spellStart"/>
      <w:r w:rsidR="0045119E">
        <w:t>Code</w:t>
      </w:r>
      <w:proofErr w:type="spellEnd"/>
      <w:r w:rsidR="0045119E">
        <w:t xml:space="preserve"> 1.52.1</w:t>
      </w:r>
      <w:bookmarkEnd w:id="48"/>
    </w:p>
    <w:p w:rsidR="0045119E" w:rsidRDefault="0045119E" w:rsidP="0045119E">
      <w:pPr>
        <w:ind w:left="709"/>
      </w:pPr>
      <w:r>
        <w:t xml:space="preserve">Editor zdrojového kódu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jsem použil právě proto, jelikož s ním pracuji již od prvního ročníku, a tak je mi nejbližší. </w:t>
      </w:r>
      <w:r w:rsidR="003B3DD5">
        <w:t>Zvolil jsem jej i pro jeho po</w:t>
      </w:r>
      <w:r w:rsidR="003B3DD5">
        <w:t>d</w:t>
      </w:r>
      <w:r w:rsidR="003B3DD5">
        <w:t>poru množství programovacích jazyků.</w:t>
      </w:r>
    </w:p>
    <w:p w:rsidR="003B3DD5" w:rsidRDefault="003B3DD5" w:rsidP="003B3DD5">
      <w:pPr>
        <w:pStyle w:val="Nadpis3"/>
      </w:pPr>
      <w:r>
        <w:t xml:space="preserve"> </w:t>
      </w:r>
      <w:bookmarkStart w:id="49" w:name="_Toc61193815"/>
      <w:proofErr w:type="spellStart"/>
      <w:r>
        <w:t>KiCAD</w:t>
      </w:r>
      <w:bookmarkEnd w:id="49"/>
      <w:proofErr w:type="spellEnd"/>
    </w:p>
    <w:p w:rsidR="003B3DD5" w:rsidRPr="003B3DD5" w:rsidRDefault="003B3DD5" w:rsidP="003B3DD5">
      <w:pPr>
        <w:ind w:left="709"/>
      </w:pPr>
      <w:proofErr w:type="spellStart"/>
      <w:r w:rsidRPr="003B3DD5">
        <w:rPr>
          <w:bCs/>
          <w:color w:val="202122"/>
          <w:shd w:val="clear" w:color="auto" w:fill="FFFFFF"/>
        </w:rPr>
        <w:t>KiCad</w:t>
      </w:r>
      <w:proofErr w:type="spellEnd"/>
      <w:r w:rsidRPr="003B3DD5">
        <w:rPr>
          <w:color w:val="202122"/>
          <w:shd w:val="clear" w:color="auto" w:fill="FFFFFF"/>
        </w:rPr>
        <w:t xml:space="preserve"> je </w:t>
      </w:r>
      <w:proofErr w:type="spellStart"/>
      <w:r w:rsidRPr="003B3DD5">
        <w:rPr>
          <w:color w:val="202122"/>
          <w:shd w:val="clear" w:color="auto" w:fill="FFFFFF"/>
        </w:rPr>
        <w:t>multiplatformní</w:t>
      </w:r>
      <w:proofErr w:type="spellEnd"/>
      <w:r w:rsidRPr="003B3DD5">
        <w:rPr>
          <w:color w:val="202122"/>
          <w:shd w:val="clear" w:color="auto" w:fill="FFFFFF"/>
        </w:rPr>
        <w:t> </w:t>
      </w:r>
      <w:r w:rsidRPr="003B3DD5">
        <w:rPr>
          <w:shd w:val="clear" w:color="auto" w:fill="FFFFFF"/>
        </w:rPr>
        <w:t>Open-</w:t>
      </w:r>
      <w:proofErr w:type="spellStart"/>
      <w:r w:rsidRPr="003B3DD5">
        <w:rPr>
          <w:shd w:val="clear" w:color="auto" w:fill="FFFFFF"/>
        </w:rPr>
        <w:t>Source</w:t>
      </w:r>
      <w:proofErr w:type="spellEnd"/>
      <w:r w:rsidRPr="003B3DD5">
        <w:rPr>
          <w:shd w:val="clear" w:color="auto" w:fill="FFFFFF"/>
        </w:rPr>
        <w:t xml:space="preserve"> profesionální software</w:t>
      </w:r>
      <w:r w:rsidRPr="003B3DD5">
        <w:rPr>
          <w:color w:val="202122"/>
          <w:shd w:val="clear" w:color="auto" w:fill="FFFFFF"/>
        </w:rPr>
        <w:t> pro návrh a proje</w:t>
      </w:r>
      <w:r w:rsidRPr="003B3DD5">
        <w:rPr>
          <w:color w:val="202122"/>
          <w:shd w:val="clear" w:color="auto" w:fill="FFFFFF"/>
        </w:rPr>
        <w:t>k</w:t>
      </w:r>
      <w:r w:rsidRPr="003B3DD5">
        <w:rPr>
          <w:color w:val="202122"/>
          <w:shd w:val="clear" w:color="auto" w:fill="FFFFFF"/>
        </w:rPr>
        <w:t>tování </w:t>
      </w:r>
      <w:r w:rsidRPr="003B3DD5">
        <w:t xml:space="preserve">plošných spojů. </w:t>
      </w:r>
      <w:r w:rsidRPr="003B3DD5">
        <w:rPr>
          <w:color w:val="202122"/>
          <w:szCs w:val="18"/>
          <w:shd w:val="clear" w:color="auto" w:fill="FFFFFF"/>
        </w:rPr>
        <w:t>Kromě samotného návrhu </w:t>
      </w:r>
      <w:r w:rsidRPr="003B3DD5">
        <w:rPr>
          <w:szCs w:val="18"/>
          <w:shd w:val="clear" w:color="auto" w:fill="FFFFFF"/>
        </w:rPr>
        <w:t>schémat zapojení</w:t>
      </w:r>
      <w:r w:rsidRPr="003B3DD5">
        <w:rPr>
          <w:color w:val="202122"/>
          <w:szCs w:val="18"/>
          <w:shd w:val="clear" w:color="auto" w:fill="FFFFFF"/>
        </w:rPr>
        <w:t> </w:t>
      </w:r>
      <w:r w:rsidRPr="003B3DD5">
        <w:rPr>
          <w:szCs w:val="18"/>
          <w:shd w:val="clear" w:color="auto" w:fill="FFFFFF"/>
        </w:rPr>
        <w:t>elektrických obvodů</w:t>
      </w:r>
      <w:r w:rsidRPr="003B3DD5">
        <w:rPr>
          <w:color w:val="202122"/>
          <w:szCs w:val="18"/>
          <w:shd w:val="clear" w:color="auto" w:fill="FFFFFF"/>
        </w:rPr>
        <w:t> a jejich převodu do plošných spojů zahrnuje například také nástroje pro s</w:t>
      </w:r>
      <w:r w:rsidRPr="003B3DD5">
        <w:rPr>
          <w:color w:val="202122"/>
          <w:szCs w:val="18"/>
          <w:shd w:val="clear" w:color="auto" w:fill="FFFFFF"/>
        </w:rPr>
        <w:t>e</w:t>
      </w:r>
      <w:r w:rsidRPr="003B3DD5">
        <w:rPr>
          <w:color w:val="202122"/>
          <w:szCs w:val="18"/>
          <w:shd w:val="clear" w:color="auto" w:fill="FFFFFF"/>
        </w:rPr>
        <w:t>stavení </w:t>
      </w:r>
      <w:r w:rsidRPr="003B3DD5">
        <w:rPr>
          <w:szCs w:val="18"/>
          <w:shd w:val="clear" w:color="auto" w:fill="FFFFFF"/>
        </w:rPr>
        <w:t>kusovníku</w:t>
      </w:r>
      <w:r w:rsidRPr="003B3DD5">
        <w:rPr>
          <w:color w:val="202122"/>
          <w:szCs w:val="18"/>
          <w:shd w:val="clear" w:color="auto" w:fill="FFFFFF"/>
        </w:rPr>
        <w:t> a export do </w:t>
      </w:r>
      <w:r w:rsidRPr="003B3DD5">
        <w:rPr>
          <w:szCs w:val="18"/>
          <w:shd w:val="clear" w:color="auto" w:fill="FFFFFF"/>
        </w:rPr>
        <w:t>formátu Gerber.</w:t>
      </w:r>
    </w:p>
    <w:p w:rsidR="00D04AE6" w:rsidRDefault="007E2191" w:rsidP="000F5ED1">
      <w:pPr>
        <w:pStyle w:val="Nadpis1"/>
      </w:pPr>
      <w:bookmarkStart w:id="50" w:name="_Toc61193816"/>
      <w:r>
        <w:lastRenderedPageBreak/>
        <w:t>způsoby řešení a použité postupy</w:t>
      </w:r>
      <w:bookmarkEnd w:id="50"/>
    </w:p>
    <w:p w:rsidR="00230592" w:rsidRDefault="00230592" w:rsidP="00A6629F"/>
    <w:p w:rsidR="00A6629F" w:rsidRPr="00A6629F" w:rsidRDefault="008659A1" w:rsidP="00A6629F">
      <w:pPr>
        <w:pStyle w:val="Nadpis2"/>
      </w:pPr>
      <w:bookmarkStart w:id="51" w:name="_Toc61193817"/>
      <w:r>
        <w:t>Hardw</w:t>
      </w:r>
      <w:r w:rsidR="00A6629F">
        <w:t>arové zařízení</w:t>
      </w:r>
      <w:bookmarkEnd w:id="51"/>
    </w:p>
    <w:p w:rsidR="00A6629F" w:rsidRDefault="00A6629F" w:rsidP="00A6629F">
      <w:pPr>
        <w:pStyle w:val="Nadpis3"/>
      </w:pPr>
      <w:r>
        <w:t xml:space="preserve"> </w:t>
      </w:r>
      <w:bookmarkStart w:id="52" w:name="_Toc61193818"/>
      <w:r>
        <w:t xml:space="preserve">Základní funkce jazyka </w:t>
      </w:r>
      <w:proofErr w:type="spellStart"/>
      <w:r>
        <w:t>Arduino</w:t>
      </w:r>
      <w:bookmarkEnd w:id="52"/>
      <w:proofErr w:type="spellEnd"/>
    </w:p>
    <w:p w:rsidR="00A6629F" w:rsidRDefault="00AC7594" w:rsidP="00A6629F">
      <w:pPr>
        <w:ind w:left="709"/>
        <w:rPr>
          <w:shd w:val="clear" w:color="auto" w:fill="FAF9F8"/>
        </w:rPr>
      </w:pPr>
      <w:r>
        <w:t xml:space="preserve">Jazyk </w:t>
      </w:r>
      <w:proofErr w:type="spellStart"/>
      <w:r w:rsidRPr="00AC7594">
        <w:t>Arduino</w:t>
      </w:r>
      <w:proofErr w:type="spellEnd"/>
      <w:r w:rsidRPr="00AC7594">
        <w:t xml:space="preserve"> o</w:t>
      </w:r>
      <w:r w:rsidRPr="00AC7594">
        <w:rPr>
          <w:shd w:val="clear" w:color="auto" w:fill="FAF9F8"/>
        </w:rPr>
        <w:t xml:space="preserve">bsahuje dvě základní funkce. Funkce </w:t>
      </w:r>
      <w:proofErr w:type="spellStart"/>
      <w:proofErr w:type="gramStart"/>
      <w:r w:rsidRPr="00AC7594">
        <w:rPr>
          <w:shd w:val="clear" w:color="auto" w:fill="FAF9F8"/>
        </w:rPr>
        <w:t>setup</w:t>
      </w:r>
      <w:proofErr w:type="spellEnd"/>
      <w:r w:rsidRPr="00AC7594">
        <w:rPr>
          <w:shd w:val="clear" w:color="auto" w:fill="FAF9F8"/>
        </w:rPr>
        <w:t xml:space="preserve">() a </w:t>
      </w:r>
      <w:proofErr w:type="spellStart"/>
      <w:r w:rsidRPr="00AC7594">
        <w:rPr>
          <w:shd w:val="clear" w:color="auto" w:fill="FAF9F8"/>
        </w:rPr>
        <w:t>loop</w:t>
      </w:r>
      <w:proofErr w:type="spellEnd"/>
      <w:proofErr w:type="gramEnd"/>
      <w:r w:rsidRPr="00AC7594">
        <w:rPr>
          <w:shd w:val="clear" w:color="auto" w:fill="FAF9F8"/>
        </w:rPr>
        <w:t xml:space="preserve">(). Funkce </w:t>
      </w:r>
      <w:proofErr w:type="spellStart"/>
      <w:r w:rsidRPr="00AC7594">
        <w:rPr>
          <w:shd w:val="clear" w:color="auto" w:fill="FAF9F8"/>
        </w:rPr>
        <w:t>setup</w:t>
      </w:r>
      <w:proofErr w:type="spellEnd"/>
      <w:r w:rsidRPr="00AC7594">
        <w:rPr>
          <w:shd w:val="clear" w:color="auto" w:fill="FAF9F8"/>
        </w:rPr>
        <w:t>(), slouží k</w:t>
      </w:r>
      <w:r>
        <w:rPr>
          <w:shd w:val="clear" w:color="auto" w:fill="FAF9F8"/>
        </w:rPr>
        <w:t xml:space="preserve"> </w:t>
      </w:r>
      <w:r w:rsidRPr="00AC7594">
        <w:rPr>
          <w:shd w:val="clear" w:color="auto" w:fill="FAF9F8"/>
        </w:rPr>
        <w:t>inicializaci proměnných a nastavení potřebných hodnot. Je zavol</w:t>
      </w:r>
      <w:r w:rsidRPr="00AC7594">
        <w:rPr>
          <w:shd w:val="clear" w:color="auto" w:fill="FAF9F8"/>
        </w:rPr>
        <w:t>á</w:t>
      </w:r>
      <w:r w:rsidRPr="00AC7594">
        <w:rPr>
          <w:shd w:val="clear" w:color="auto" w:fill="FAF9F8"/>
        </w:rPr>
        <w:t xml:space="preserve">na při spuštění nebo po restartu. Funkce </w:t>
      </w:r>
      <w:proofErr w:type="spellStart"/>
      <w:r w:rsidRPr="00AC7594">
        <w:rPr>
          <w:shd w:val="clear" w:color="auto" w:fill="FAF9F8"/>
        </w:rPr>
        <w:t>loop</w:t>
      </w:r>
      <w:proofErr w:type="spellEnd"/>
      <w:r w:rsidRPr="00AC7594">
        <w:rPr>
          <w:shd w:val="clear" w:color="auto" w:fill="FAF9F8"/>
        </w:rPr>
        <w:t>() je hlavní funkce programu, která se stále opakuje.</w:t>
      </w:r>
    </w:p>
    <w:p w:rsidR="00AC7594" w:rsidRDefault="00AC7594" w:rsidP="00AC7594">
      <w:pPr>
        <w:pStyle w:val="Nadpis3"/>
      </w:pPr>
      <w:r>
        <w:t xml:space="preserve"> </w:t>
      </w:r>
      <w:bookmarkStart w:id="53" w:name="_Toc61193819"/>
      <w:r>
        <w:t>Komunikace s aplikací</w:t>
      </w:r>
      <w:bookmarkEnd w:id="53"/>
    </w:p>
    <w:p w:rsidR="00AC7594" w:rsidRDefault="00AC7594" w:rsidP="00AC7594">
      <w:pPr>
        <w:ind w:left="709"/>
      </w:pPr>
      <w:r>
        <w:t>Pro vzdálené ovládání zařízení je nutná jeho komunikace s aplikací. Tu zajišťuji pomocí HTTP POST požadavků z ESP-32 CAM do aplikace.</w:t>
      </w:r>
    </w:p>
    <w:p w:rsidR="00F43952" w:rsidRDefault="00F43952" w:rsidP="00AC7594">
      <w:pPr>
        <w:ind w:left="709"/>
        <w:rPr>
          <w:b/>
          <w:i/>
        </w:rPr>
      </w:pPr>
      <w:r w:rsidRPr="00F43952">
        <w:rPr>
          <w:b/>
          <w:i/>
        </w:rPr>
        <w:t>Odesílání hodnot</w:t>
      </w:r>
    </w:p>
    <w:p w:rsidR="00186650" w:rsidRPr="00186650" w:rsidRDefault="00186650" w:rsidP="00262ECC">
      <w:pPr>
        <w:ind w:left="709"/>
      </w:pPr>
      <w:r w:rsidRPr="00186650">
        <w:t>Odesílání dat do aplikace mi zajišťuje funkce</w:t>
      </w:r>
      <w:r>
        <w:t xml:space="preserve"> </w:t>
      </w:r>
      <w:proofErr w:type="spellStart"/>
      <w:r>
        <w:t>sendPhotoTelegram</w:t>
      </w:r>
      <w:proofErr w:type="spellEnd"/>
      <w:r>
        <w:t>(), ta se připojí do aplikace a pomocí http POST požadavku tato data odešle (obrázek č. 6).</w:t>
      </w:r>
    </w:p>
    <w:p w:rsidR="00655EF3" w:rsidRDefault="00F43952" w:rsidP="00655EF3">
      <w:pPr>
        <w:keepNext/>
        <w:ind w:left="709"/>
      </w:pPr>
      <w:r>
        <w:rPr>
          <w:b/>
          <w:i/>
          <w:noProof/>
        </w:rPr>
        <w:drawing>
          <wp:inline distT="0" distB="0" distL="0" distR="0">
            <wp:extent cx="4330314" cy="976482"/>
            <wp:effectExtent l="19050" t="0" r="0" b="0"/>
            <wp:docPr id="4" name="obrázek 2" descr="C:\Users\Vojt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jta\Desktop\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44" cy="97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952" w:rsidRPr="00F43952" w:rsidRDefault="00655EF3" w:rsidP="00655EF3">
      <w:pPr>
        <w:pStyle w:val="Titulek"/>
        <w:jc w:val="both"/>
        <w:rPr>
          <w:b/>
          <w:i/>
        </w:rPr>
      </w:pP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</w:t>
      </w:r>
      <w:r w:rsidRPr="00655EF3">
        <w:rPr>
          <w:i/>
          <w:sz w:val="18"/>
        </w:rPr>
        <w:t>Obrázek č. 6 HTTP POST</w:t>
      </w:r>
      <w:r w:rsidRPr="00655EF3">
        <w:rPr>
          <w:sz w:val="18"/>
        </w:rPr>
        <w:t xml:space="preserve"> </w:t>
      </w:r>
    </w:p>
    <w:p w:rsidR="00AC7594" w:rsidRDefault="00AC7594" w:rsidP="00AC7594">
      <w:pPr>
        <w:pStyle w:val="Nadpis3"/>
      </w:pPr>
      <w:r>
        <w:t xml:space="preserve"> </w:t>
      </w:r>
      <w:bookmarkStart w:id="54" w:name="_Toc61193820"/>
      <w:r>
        <w:t>Připojení k </w:t>
      </w:r>
      <w:proofErr w:type="spellStart"/>
      <w:r w:rsidR="00474DA2">
        <w:t>WiF</w:t>
      </w:r>
      <w:r>
        <w:t>i</w:t>
      </w:r>
      <w:bookmarkEnd w:id="54"/>
      <w:proofErr w:type="spellEnd"/>
    </w:p>
    <w:p w:rsidR="00AC7594" w:rsidRDefault="00474DA2" w:rsidP="00AC7594">
      <w:pPr>
        <w:ind w:left="709"/>
      </w:pPr>
      <w:r>
        <w:t>Pro snadnější a také bezpečnější připojení k </w:t>
      </w:r>
      <w:proofErr w:type="spellStart"/>
      <w:r>
        <w:t>WiFi</w:t>
      </w:r>
      <w:proofErr w:type="spellEnd"/>
      <w:r>
        <w:t xml:space="preserve"> jsem využil knihovny </w:t>
      </w:r>
      <w:proofErr w:type="spellStart"/>
      <w:r>
        <w:t>WiFi.h</w:t>
      </w:r>
      <w:proofErr w:type="spellEnd"/>
      <w:r>
        <w:t xml:space="preserve"> a </w:t>
      </w:r>
      <w:proofErr w:type="spellStart"/>
      <w:r>
        <w:t>WiFiClientSecure.h</w:t>
      </w:r>
      <w:proofErr w:type="spellEnd"/>
      <w:r>
        <w:t xml:space="preserve">. Díky nim se zařízení samo pokusí o připojení k dané </w:t>
      </w:r>
      <w:proofErr w:type="spellStart"/>
      <w:r>
        <w:t>WiFi</w:t>
      </w:r>
      <w:proofErr w:type="spellEnd"/>
      <w:r>
        <w:t>, j</w:t>
      </w:r>
      <w:r>
        <w:t>e</w:t>
      </w:r>
      <w:r>
        <w:t>jíž jméno a heslo je nutno předem zapsat do zdrojového kódu.</w:t>
      </w:r>
    </w:p>
    <w:p w:rsidR="00403E88" w:rsidRDefault="00403E88" w:rsidP="00403E88">
      <w:pPr>
        <w:keepNext/>
        <w:ind w:left="709" w:firstLine="142"/>
      </w:pPr>
      <w:r>
        <w:rPr>
          <w:noProof/>
        </w:rPr>
        <w:lastRenderedPageBreak/>
        <w:drawing>
          <wp:inline distT="0" distB="0" distL="0" distR="0">
            <wp:extent cx="2040338" cy="2029052"/>
            <wp:effectExtent l="19050" t="0" r="0" b="0"/>
            <wp:docPr id="5" name="obrázek 3" descr="C:\Users\Vojt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jta\Desktop\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41" cy="203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E88" w:rsidRPr="00403E88" w:rsidRDefault="00403E88" w:rsidP="00403E88">
      <w:pPr>
        <w:pStyle w:val="Titulek"/>
        <w:jc w:val="both"/>
        <w:rPr>
          <w:i/>
          <w:sz w:val="18"/>
        </w:rPr>
      </w:pPr>
      <w:r w:rsidRPr="00403E88">
        <w:rPr>
          <w:i/>
          <w:sz w:val="18"/>
        </w:rPr>
        <w:t xml:space="preserve">Obrázek č. 7 Připojení ESP-32 CAM k </w:t>
      </w:r>
      <w:proofErr w:type="spellStart"/>
      <w:r w:rsidRPr="00403E88">
        <w:rPr>
          <w:i/>
          <w:sz w:val="18"/>
        </w:rPr>
        <w:t>WiFi</w:t>
      </w:r>
      <w:proofErr w:type="spellEnd"/>
      <w:r w:rsidRPr="00403E88">
        <w:rPr>
          <w:i/>
          <w:sz w:val="18"/>
        </w:rPr>
        <w:t xml:space="preserve"> </w:t>
      </w:r>
    </w:p>
    <w:p w:rsidR="00474DA2" w:rsidRDefault="00474DA2" w:rsidP="00474DA2">
      <w:pPr>
        <w:pStyle w:val="Nadpis3"/>
      </w:pPr>
      <w:r>
        <w:t xml:space="preserve"> </w:t>
      </w:r>
      <w:bookmarkStart w:id="55" w:name="_Toc61193821"/>
      <w:r w:rsidR="000673A7">
        <w:t>Ověření uživatele</w:t>
      </w:r>
      <w:bookmarkEnd w:id="55"/>
    </w:p>
    <w:p w:rsidR="000673A7" w:rsidRPr="000673A7" w:rsidRDefault="000673A7" w:rsidP="000673A7">
      <w:pPr>
        <w:ind w:left="709"/>
      </w:pPr>
      <w:r>
        <w:t>Každá zpráva z aplikace přichází s unikátním chat_id, které je následně porovnáv</w:t>
      </w:r>
      <w:r>
        <w:t>á</w:t>
      </w:r>
      <w:r>
        <w:t xml:space="preserve">no s mým chat_Id, a pokud se id neshodují, program nevykoná příkaz a pošle </w:t>
      </w:r>
      <w:proofErr w:type="gramStart"/>
      <w:r>
        <w:t>zpr</w:t>
      </w:r>
      <w:r>
        <w:t>á</w:t>
      </w:r>
      <w:r>
        <w:t>vu že</w:t>
      </w:r>
      <w:proofErr w:type="gramEnd"/>
      <w:r>
        <w:t xml:space="preserve"> jste neoprávněný uživatel.</w:t>
      </w:r>
    </w:p>
    <w:p w:rsidR="000673A7" w:rsidRDefault="000673A7" w:rsidP="000673A7">
      <w:pPr>
        <w:keepNext/>
        <w:ind w:left="709"/>
      </w:pPr>
      <w:r>
        <w:t xml:space="preserve">          </w:t>
      </w:r>
      <w:r>
        <w:rPr>
          <w:noProof/>
        </w:rPr>
        <w:drawing>
          <wp:inline distT="0" distB="0" distL="0" distR="0">
            <wp:extent cx="3908894" cy="946205"/>
            <wp:effectExtent l="19050" t="0" r="0" b="0"/>
            <wp:docPr id="3" name="obrázek 1" descr="C:\Users\Vojt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jta\Desktop\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06" cy="94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3A7" w:rsidRPr="00E636B5" w:rsidRDefault="000673A7" w:rsidP="00E636B5">
      <w:pPr>
        <w:pStyle w:val="Titulek"/>
        <w:jc w:val="both"/>
        <w:rPr>
          <w:i/>
          <w:sz w:val="18"/>
        </w:rPr>
      </w:pPr>
      <w:r>
        <w:rPr>
          <w:i/>
          <w:sz w:val="18"/>
        </w:rPr>
        <w:t xml:space="preserve">                                     </w:t>
      </w:r>
      <w:r>
        <w:rPr>
          <w:i/>
          <w:sz w:val="18"/>
        </w:rPr>
        <w:tab/>
        <w:t xml:space="preserve"> </w:t>
      </w:r>
      <w:r w:rsidR="00F43952">
        <w:rPr>
          <w:i/>
          <w:sz w:val="18"/>
        </w:rPr>
        <w:t xml:space="preserve">Obrázek č. </w:t>
      </w:r>
      <w:r w:rsidR="00403E88">
        <w:rPr>
          <w:i/>
          <w:sz w:val="18"/>
        </w:rPr>
        <w:t>8</w:t>
      </w:r>
      <w:r w:rsidRPr="000673A7">
        <w:rPr>
          <w:i/>
          <w:sz w:val="18"/>
        </w:rPr>
        <w:t xml:space="preserve"> Ověření uživatele</w:t>
      </w:r>
    </w:p>
    <w:p w:rsidR="004076C2" w:rsidRDefault="000673A7" w:rsidP="004076C2">
      <w:pPr>
        <w:pStyle w:val="Nadpis3"/>
      </w:pPr>
      <w:r>
        <w:t xml:space="preserve"> </w:t>
      </w:r>
      <w:bookmarkStart w:id="56" w:name="_Toc61193822"/>
      <w:r w:rsidR="004076C2" w:rsidRPr="004076C2">
        <w:t>Vyfocení fotografie a odeslání do aplikace</w:t>
      </w:r>
      <w:bookmarkEnd w:id="56"/>
    </w:p>
    <w:p w:rsidR="00CE5DAB" w:rsidRPr="00CE5DAB" w:rsidRDefault="00CE5DAB" w:rsidP="00CE5DAB">
      <w:pPr>
        <w:ind w:left="709"/>
      </w:pPr>
      <w:r>
        <w:t xml:space="preserve">Funkce </w:t>
      </w:r>
      <w:proofErr w:type="spellStart"/>
      <w:r>
        <w:t>sendPhotoTelegram</w:t>
      </w:r>
      <w:proofErr w:type="spellEnd"/>
      <w:r>
        <w:t>(), která vyfotí fotografii pomocí ESP-32 CAM</w:t>
      </w:r>
      <w:r w:rsidR="00AD6A30">
        <w:t xml:space="preserve"> (obr</w:t>
      </w:r>
      <w:r w:rsidR="00AD6A30">
        <w:t>á</w:t>
      </w:r>
      <w:r w:rsidR="00AD6A30">
        <w:t xml:space="preserve">zek č. 9) a </w:t>
      </w:r>
      <w:proofErr w:type="gramStart"/>
      <w:r w:rsidR="00AD6A30">
        <w:t>pošle</w:t>
      </w:r>
      <w:proofErr w:type="gramEnd"/>
      <w:r w:rsidR="00AD6A30">
        <w:t xml:space="preserve"> HTTP POST požadavek pro odeslání fotografie do aplikace</w:t>
      </w:r>
      <w:r>
        <w:t xml:space="preserve"> se </w:t>
      </w:r>
      <w:proofErr w:type="gramStart"/>
      <w:r>
        <w:t>v</w:t>
      </w:r>
      <w:r w:rsidR="003636C2">
        <w:t>y</w:t>
      </w:r>
      <w:r>
        <w:t>volá</w:t>
      </w:r>
      <w:proofErr w:type="gramEnd"/>
      <w:r>
        <w:t xml:space="preserve"> jen tehdy, když je to vyžádáno od uživatele pomocí příkazu z aplikace, nebo když je zachycen pohyb funkcí </w:t>
      </w:r>
      <w:proofErr w:type="spellStart"/>
      <w:r w:rsidR="00CD5A1F">
        <w:t>motionDetected</w:t>
      </w:r>
      <w:proofErr w:type="spellEnd"/>
      <w:r w:rsidR="00CD5A1F">
        <w:t>.</w:t>
      </w:r>
    </w:p>
    <w:p w:rsidR="00CE5DAB" w:rsidRDefault="00CE5DAB" w:rsidP="00CE5DAB">
      <w:pPr>
        <w:keepNext/>
        <w:ind w:left="709" w:firstLine="142"/>
      </w:pPr>
      <w:r>
        <w:rPr>
          <w:noProof/>
        </w:rPr>
        <w:drawing>
          <wp:inline distT="0" distB="0" distL="0" distR="0">
            <wp:extent cx="2353210" cy="1399430"/>
            <wp:effectExtent l="19050" t="0" r="8990" b="0"/>
            <wp:docPr id="6" name="obrázek 4" descr="C:\Users\Vojt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jta\Desktop\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74" cy="139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6C2" w:rsidRDefault="00CE5DAB" w:rsidP="00CE5DAB">
      <w:pPr>
        <w:pStyle w:val="Titulek"/>
        <w:jc w:val="both"/>
        <w:rPr>
          <w:i/>
          <w:sz w:val="18"/>
        </w:rPr>
      </w:pPr>
      <w:r>
        <w:rPr>
          <w:i/>
          <w:sz w:val="18"/>
        </w:rPr>
        <w:tab/>
      </w:r>
      <w:r w:rsidRPr="00CE5DAB">
        <w:rPr>
          <w:i/>
          <w:sz w:val="18"/>
        </w:rPr>
        <w:t xml:space="preserve">Obrázek č. 9 Vyfocení fotografie </w:t>
      </w:r>
    </w:p>
    <w:p w:rsidR="00A241AA" w:rsidRDefault="00A241AA" w:rsidP="00A241AA"/>
    <w:p w:rsidR="00A241AA" w:rsidRDefault="002B7CAC" w:rsidP="00A241AA">
      <w:pPr>
        <w:pStyle w:val="Nadpis3"/>
      </w:pPr>
      <w:r>
        <w:t xml:space="preserve"> </w:t>
      </w:r>
      <w:bookmarkStart w:id="57" w:name="_Toc61193823"/>
      <w:r>
        <w:t>Detekce pohybu</w:t>
      </w:r>
      <w:bookmarkEnd w:id="57"/>
    </w:p>
    <w:p w:rsidR="002B7CAC" w:rsidRPr="002B7CAC" w:rsidRDefault="000203ED" w:rsidP="002B7CAC">
      <w:pPr>
        <w:ind w:left="709"/>
      </w:pPr>
      <w:r>
        <w:t xml:space="preserve">Pokud funkce </w:t>
      </w:r>
      <w:proofErr w:type="spellStart"/>
      <w:r>
        <w:t>motionDetected</w:t>
      </w:r>
      <w:proofErr w:type="spellEnd"/>
      <w:r>
        <w:t>() pomocí senzoru zaznamená pohyb a je manuálně zapnutá detekce pohybu, nejprve se odešle zpráva uživateli do aplikace</w:t>
      </w:r>
      <w:r w:rsidR="002D40FD">
        <w:t xml:space="preserve"> o zaznam</w:t>
      </w:r>
      <w:r w:rsidR="002D40FD">
        <w:t>e</w:t>
      </w:r>
      <w:r w:rsidR="002D40FD">
        <w:t xml:space="preserve">nání pohybu a následně se vyvolá funkce </w:t>
      </w:r>
      <w:proofErr w:type="spellStart"/>
      <w:proofErr w:type="gramStart"/>
      <w:r w:rsidR="002D40FD">
        <w:t>sendPhotoTelegram</w:t>
      </w:r>
      <w:proofErr w:type="spellEnd"/>
      <w:r w:rsidR="002D40FD">
        <w:t>()</w:t>
      </w:r>
      <w:r w:rsidR="003636C2">
        <w:t xml:space="preserve"> (obrázek</w:t>
      </w:r>
      <w:proofErr w:type="gramEnd"/>
      <w:r w:rsidR="003636C2">
        <w:t xml:space="preserve"> č. 10)</w:t>
      </w:r>
      <w:r w:rsidR="001709E8">
        <w:t>.</w:t>
      </w:r>
    </w:p>
    <w:p w:rsidR="002B7CAC" w:rsidRDefault="000203ED" w:rsidP="002B7CAC">
      <w:pPr>
        <w:keepNext/>
        <w:ind w:left="709" w:firstLine="11"/>
      </w:pPr>
      <w:r>
        <w:rPr>
          <w:noProof/>
        </w:rPr>
        <w:drawing>
          <wp:inline distT="0" distB="0" distL="0" distR="0">
            <wp:extent cx="3046832" cy="1041621"/>
            <wp:effectExtent l="19050" t="0" r="1168" b="0"/>
            <wp:docPr id="14" name="obrázek 9" descr="C:\Users\Vojta\Desktop\,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ojta\Desktop\,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51" cy="104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CAC" w:rsidRPr="002B7CAC" w:rsidRDefault="002B7CAC" w:rsidP="002B7CAC">
      <w:pPr>
        <w:pStyle w:val="Titulek"/>
        <w:jc w:val="both"/>
        <w:rPr>
          <w:i/>
          <w:sz w:val="18"/>
        </w:rPr>
      </w:pPr>
      <w:r>
        <w:rPr>
          <w:i/>
          <w:sz w:val="18"/>
        </w:rPr>
        <w:tab/>
      </w:r>
      <w:r w:rsidRPr="002B7CAC">
        <w:rPr>
          <w:i/>
          <w:sz w:val="18"/>
        </w:rPr>
        <w:t>Obrázek č. 10 Detekce pohybu</w:t>
      </w:r>
    </w:p>
    <w:p w:rsidR="00483A69" w:rsidRDefault="00483A69" w:rsidP="00483A69"/>
    <w:p w:rsidR="00CD5A1F" w:rsidRDefault="00CD5A1F" w:rsidP="00CD5A1F">
      <w:pPr>
        <w:pStyle w:val="Nadpis3"/>
      </w:pPr>
      <w:r>
        <w:t xml:space="preserve"> </w:t>
      </w:r>
      <w:bookmarkStart w:id="58" w:name="_Toc61193824"/>
      <w:r>
        <w:t>Knihovna SparkFunBME280.h</w:t>
      </w:r>
      <w:bookmarkEnd w:id="58"/>
    </w:p>
    <w:p w:rsidR="00CD5A1F" w:rsidRPr="00CD5A1F" w:rsidRDefault="00CD5A1F" w:rsidP="00CD5A1F">
      <w:pPr>
        <w:ind w:left="709"/>
      </w:pPr>
      <w:r>
        <w:t xml:space="preserve">Pomocí knihovny SparkFunBME280.h si vyžádám teplotu pomocí funkce </w:t>
      </w:r>
      <w:proofErr w:type="spellStart"/>
      <w:r>
        <w:t>rea</w:t>
      </w:r>
      <w:r>
        <w:t>d</w:t>
      </w:r>
      <w:r>
        <w:t>TempC</w:t>
      </w:r>
      <w:proofErr w:type="spellEnd"/>
      <w:r>
        <w:t xml:space="preserve">() a vlhkost pomocí funkce </w:t>
      </w:r>
      <w:proofErr w:type="spellStart"/>
      <w:proofErr w:type="gramStart"/>
      <w:r>
        <w:t>re</w:t>
      </w:r>
      <w:r w:rsidR="00A241AA">
        <w:t>adFloatHumidity</w:t>
      </w:r>
      <w:proofErr w:type="spellEnd"/>
      <w:r w:rsidR="00A241AA">
        <w:t>() (obrázek</w:t>
      </w:r>
      <w:proofErr w:type="gramEnd"/>
      <w:r w:rsidR="00A241AA">
        <w:t xml:space="preserve"> č. 11</w:t>
      </w:r>
      <w:r>
        <w:t>).</w:t>
      </w:r>
      <w:r w:rsidR="00280326">
        <w:t xml:space="preserve"> Hodnoty se následně uloží do proměnných typu </w:t>
      </w:r>
      <w:proofErr w:type="spellStart"/>
      <w:r w:rsidR="00280326">
        <w:t>float</w:t>
      </w:r>
      <w:proofErr w:type="spellEnd"/>
      <w:r w:rsidR="00280326">
        <w:t xml:space="preserve"> následně se odešlou do aplikace.</w:t>
      </w:r>
    </w:p>
    <w:p w:rsidR="00CD5A1F" w:rsidRDefault="00CD5A1F" w:rsidP="00CD5A1F">
      <w:pPr>
        <w:keepNext/>
        <w:ind w:left="709" w:firstLine="11"/>
      </w:pPr>
      <w:r>
        <w:rPr>
          <w:noProof/>
        </w:rPr>
        <w:drawing>
          <wp:inline distT="0" distB="0" distL="0" distR="0">
            <wp:extent cx="2612832" cy="1156643"/>
            <wp:effectExtent l="19050" t="0" r="0" b="0"/>
            <wp:docPr id="7" name="obrázek 5" descr="C:\Users\Vojt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jta\Desktop\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21" cy="115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A1F" w:rsidRDefault="00CD5A1F" w:rsidP="00CD5A1F">
      <w:pPr>
        <w:pStyle w:val="Titulek"/>
        <w:jc w:val="both"/>
        <w:rPr>
          <w:sz w:val="18"/>
        </w:rPr>
      </w:pPr>
      <w:r>
        <w:rPr>
          <w:i/>
          <w:sz w:val="18"/>
        </w:rPr>
        <w:tab/>
      </w:r>
      <w:r w:rsidR="00A241AA">
        <w:rPr>
          <w:i/>
          <w:sz w:val="18"/>
        </w:rPr>
        <w:t>Obrázek č. 11</w:t>
      </w:r>
      <w:r w:rsidRPr="00CD5A1F">
        <w:rPr>
          <w:i/>
          <w:sz w:val="18"/>
        </w:rPr>
        <w:t xml:space="preserve"> Vyžádání si hodnot BME280</w:t>
      </w:r>
      <w:r w:rsidRPr="00CD5A1F">
        <w:rPr>
          <w:sz w:val="18"/>
        </w:rPr>
        <w:t xml:space="preserve"> </w:t>
      </w:r>
    </w:p>
    <w:p w:rsidR="00280326" w:rsidRDefault="00272CB9" w:rsidP="00280326">
      <w:pPr>
        <w:pStyle w:val="Nadpis2"/>
      </w:pPr>
      <w:bookmarkStart w:id="59" w:name="_Toc61193825"/>
      <w:r>
        <w:t>Mobilní aplikace</w:t>
      </w:r>
      <w:bookmarkEnd w:id="59"/>
    </w:p>
    <w:p w:rsidR="00272CB9" w:rsidRDefault="009B6561" w:rsidP="00272CB9">
      <w:pPr>
        <w:pStyle w:val="Nadpis3"/>
      </w:pPr>
      <w:r>
        <w:t xml:space="preserve"> </w:t>
      </w:r>
      <w:bookmarkStart w:id="60" w:name="_Toc61193826"/>
      <w:r w:rsidR="0081769A">
        <w:t>Kontrola nových zpráv</w:t>
      </w:r>
      <w:bookmarkEnd w:id="60"/>
    </w:p>
    <w:p w:rsidR="0081769A" w:rsidRPr="0081769A" w:rsidRDefault="0081769A" w:rsidP="0081769A">
      <w:pPr>
        <w:ind w:left="709"/>
      </w:pPr>
      <w:r>
        <w:t>Zařízení si samo kontroluje, jestli uživatel z aplikace odešle novou zprávu (</w:t>
      </w:r>
      <w:r w:rsidR="001709E8">
        <w:t>obrázek č. 12</w:t>
      </w:r>
      <w:r>
        <w:t xml:space="preserve">), a to každou vteřinu. Pokud se zaznamená nová zpráva, vyvolá se funkce </w:t>
      </w:r>
      <w:proofErr w:type="spellStart"/>
      <w:proofErr w:type="gramStart"/>
      <w:r>
        <w:t>handleNewMessages</w:t>
      </w:r>
      <w:proofErr w:type="spellEnd"/>
      <w:r>
        <w:t>() (</w:t>
      </w:r>
      <w:r w:rsidR="001709E8">
        <w:t>obrázek</w:t>
      </w:r>
      <w:proofErr w:type="gramEnd"/>
      <w:r w:rsidR="001709E8">
        <w:t xml:space="preserve"> č. 13</w:t>
      </w:r>
      <w:r>
        <w:t>), která rozhodne, o jakou zprávu se jedná a co se má dále udělat.</w:t>
      </w:r>
    </w:p>
    <w:p w:rsidR="0081769A" w:rsidRDefault="0081769A" w:rsidP="0081769A">
      <w:pPr>
        <w:keepNext/>
        <w:ind w:left="709"/>
      </w:pPr>
      <w:r>
        <w:rPr>
          <w:noProof/>
        </w:rPr>
        <w:lastRenderedPageBreak/>
        <w:drawing>
          <wp:inline distT="0" distB="0" distL="0" distR="0">
            <wp:extent cx="3968490" cy="1661823"/>
            <wp:effectExtent l="19050" t="0" r="0" b="0"/>
            <wp:docPr id="9" name="obrázek 6" descr="C:\Users\Vojta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jta\Desktop\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11" cy="166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69A" w:rsidRDefault="0081769A" w:rsidP="0081769A">
      <w:pPr>
        <w:pStyle w:val="Titulek"/>
        <w:jc w:val="both"/>
        <w:rPr>
          <w:i/>
          <w:sz w:val="18"/>
        </w:rPr>
      </w:pPr>
      <w:r>
        <w:rPr>
          <w:i/>
          <w:sz w:val="18"/>
        </w:rPr>
        <w:tab/>
      </w:r>
      <w:r w:rsidR="0044445F">
        <w:rPr>
          <w:i/>
          <w:sz w:val="18"/>
        </w:rPr>
        <w:tab/>
      </w:r>
      <w:r w:rsidR="00A241AA">
        <w:rPr>
          <w:i/>
          <w:sz w:val="18"/>
        </w:rPr>
        <w:t>Obrázek č. 12</w:t>
      </w:r>
      <w:r w:rsidRPr="0081769A">
        <w:rPr>
          <w:i/>
          <w:sz w:val="18"/>
        </w:rPr>
        <w:t xml:space="preserve"> Kontrola nových zpráv </w:t>
      </w:r>
    </w:p>
    <w:p w:rsidR="0081769A" w:rsidRDefault="0081769A" w:rsidP="0081769A">
      <w:pPr>
        <w:keepNext/>
        <w:ind w:firstLine="709"/>
      </w:pPr>
      <w:r>
        <w:rPr>
          <w:noProof/>
        </w:rPr>
        <w:drawing>
          <wp:inline distT="0" distB="0" distL="0" distR="0">
            <wp:extent cx="4131531" cy="1039803"/>
            <wp:effectExtent l="19050" t="0" r="2319" b="0"/>
            <wp:docPr id="11" name="obrázek 7" descr="C:\Users\Vojta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ojta\Desktop\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739" cy="104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69A" w:rsidRDefault="0044445F" w:rsidP="0081769A">
      <w:pPr>
        <w:pStyle w:val="Titulek"/>
        <w:jc w:val="both"/>
        <w:rPr>
          <w:i/>
          <w:sz w:val="18"/>
        </w:rPr>
      </w:pPr>
      <w:r>
        <w:rPr>
          <w:i/>
          <w:sz w:val="18"/>
        </w:rPr>
        <w:tab/>
      </w:r>
      <w:r>
        <w:rPr>
          <w:i/>
          <w:sz w:val="18"/>
        </w:rPr>
        <w:tab/>
      </w:r>
      <w:r w:rsidR="001709E8">
        <w:rPr>
          <w:i/>
          <w:sz w:val="18"/>
        </w:rPr>
        <w:t>Obrázek č. 13</w:t>
      </w:r>
      <w:r w:rsidR="0081769A" w:rsidRPr="0044445F">
        <w:rPr>
          <w:i/>
          <w:sz w:val="18"/>
        </w:rPr>
        <w:t xml:space="preserve"> Funkce </w:t>
      </w:r>
      <w:proofErr w:type="spellStart"/>
      <w:r w:rsidR="0081769A" w:rsidRPr="0044445F">
        <w:rPr>
          <w:i/>
          <w:sz w:val="18"/>
        </w:rPr>
        <w:t>handleNewMessages</w:t>
      </w:r>
      <w:proofErr w:type="spellEnd"/>
      <w:r w:rsidR="0081769A" w:rsidRPr="0044445F">
        <w:rPr>
          <w:i/>
          <w:sz w:val="18"/>
        </w:rPr>
        <w:t>()</w:t>
      </w:r>
    </w:p>
    <w:p w:rsidR="00262ECC" w:rsidRDefault="00262ECC" w:rsidP="00262ECC"/>
    <w:p w:rsidR="00262ECC" w:rsidRDefault="00A241AA" w:rsidP="00A241AA">
      <w:pPr>
        <w:pStyle w:val="Nadpis3"/>
      </w:pPr>
      <w:r>
        <w:t xml:space="preserve"> </w:t>
      </w:r>
      <w:bookmarkStart w:id="61" w:name="_Toc61193827"/>
      <w:r>
        <w:t>Ovládání aplikace</w:t>
      </w:r>
      <w:bookmarkEnd w:id="61"/>
    </w:p>
    <w:p w:rsidR="0054161B" w:rsidRPr="0054161B" w:rsidRDefault="0054161B" w:rsidP="0054161B">
      <w:pPr>
        <w:ind w:left="709"/>
      </w:pPr>
      <w:r>
        <w:t>Ovládání aplikace je velice jednoduché a intuitivní, pomocí krátkých příkazů. Př</w:t>
      </w:r>
      <w:r>
        <w:t>i</w:t>
      </w:r>
      <w:r>
        <w:t>dal jsem</w:t>
      </w:r>
      <w:r w:rsidR="00393173">
        <w:t xml:space="preserve"> příkaz</w:t>
      </w:r>
      <w:r>
        <w:t xml:space="preserve"> /start, který vypíše všechny ostatní příkazy, které zařízení umí sp</w:t>
      </w:r>
      <w:r>
        <w:t>o</w:t>
      </w:r>
      <w:r>
        <w:t xml:space="preserve">lečně s krátkým popisem jejich funkce. </w:t>
      </w:r>
    </w:p>
    <w:p w:rsidR="0054161B" w:rsidRDefault="0054161B" w:rsidP="0054161B">
      <w:pPr>
        <w:keepNext/>
        <w:ind w:left="709" w:firstLine="11"/>
      </w:pPr>
      <w:r>
        <w:rPr>
          <w:noProof/>
        </w:rPr>
        <w:drawing>
          <wp:inline distT="0" distB="0" distL="0" distR="0">
            <wp:extent cx="3304596" cy="1646300"/>
            <wp:effectExtent l="19050" t="0" r="0" b="0"/>
            <wp:docPr id="15" name="obrázek 10" descr="C:\Users\Vojta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ojta\Desktop\9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226" cy="164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1B" w:rsidRDefault="0054161B" w:rsidP="0054161B">
      <w:pPr>
        <w:pStyle w:val="Titulek"/>
        <w:jc w:val="both"/>
        <w:rPr>
          <w:i/>
          <w:sz w:val="18"/>
        </w:rPr>
      </w:pPr>
      <w:r>
        <w:rPr>
          <w:i/>
          <w:sz w:val="18"/>
        </w:rPr>
        <w:tab/>
      </w:r>
      <w:r w:rsidRPr="0054161B">
        <w:rPr>
          <w:i/>
          <w:sz w:val="18"/>
        </w:rPr>
        <w:t xml:space="preserve">Obrázek č. 14 Ovládání aplikace </w:t>
      </w:r>
    </w:p>
    <w:p w:rsidR="008659A1" w:rsidRDefault="008659A1" w:rsidP="008659A1"/>
    <w:p w:rsidR="008659A1" w:rsidRDefault="008659A1" w:rsidP="008659A1"/>
    <w:p w:rsidR="008659A1" w:rsidRDefault="008659A1" w:rsidP="008659A1"/>
    <w:p w:rsidR="008659A1" w:rsidRDefault="008659A1" w:rsidP="008659A1"/>
    <w:p w:rsidR="008659A1" w:rsidRDefault="008659A1" w:rsidP="008659A1">
      <w:pPr>
        <w:pStyle w:val="Nadpis1"/>
      </w:pPr>
      <w:bookmarkStart w:id="62" w:name="_Toc61193828"/>
      <w:r>
        <w:lastRenderedPageBreak/>
        <w:t>Výsledky řešení</w:t>
      </w:r>
      <w:bookmarkEnd w:id="62"/>
    </w:p>
    <w:p w:rsidR="008659A1" w:rsidRPr="008659A1" w:rsidRDefault="008659A1" w:rsidP="008659A1">
      <w:pPr>
        <w:pStyle w:val="Nadpis2"/>
      </w:pPr>
      <w:bookmarkStart w:id="63" w:name="_Toc61193829"/>
      <w:r>
        <w:t>Podoba hardwarového zařízeni</w:t>
      </w:r>
      <w:bookmarkEnd w:id="63"/>
    </w:p>
    <w:p w:rsidR="008175BA" w:rsidRDefault="00EC60FF" w:rsidP="00F77166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2980690</wp:posOffset>
            </wp:positionH>
            <wp:positionV relativeFrom="paragraph">
              <wp:posOffset>2633345</wp:posOffset>
            </wp:positionV>
            <wp:extent cx="2619375" cy="1963420"/>
            <wp:effectExtent l="19050" t="0" r="9525" b="0"/>
            <wp:wrapTight wrapText="bothSides">
              <wp:wrapPolygon edited="0">
                <wp:start x="-157" y="0"/>
                <wp:lineTo x="-157" y="21376"/>
                <wp:lineTo x="21679" y="21376"/>
                <wp:lineTo x="21679" y="0"/>
                <wp:lineTo x="-157" y="0"/>
              </wp:wrapPolygon>
            </wp:wrapTight>
            <wp:docPr id="16" name="obrázek 11" descr="C:\Users\Vojta\Downloads\135363883_986805178394655_1198606840149761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ojta\Downloads\135363883_986805178394655_119860684014976100_n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5492">
        <w:rPr>
          <w:noProof/>
        </w:rPr>
        <w:pict>
          <v:shape id="_x0000_s1030" type="#_x0000_t202" style="position:absolute;left:0;text-align:left;margin-left:-76.5pt;margin-top:418.45pt;width:252.5pt;height:26.7pt;z-index:251669504;mso-position-horizontal-relative:text;mso-position-vertical-relative:text" wrapcoords="-60 0 -60 21000 21600 21000 21600 0 -60 0" stroked="f">
            <v:textbox style="mso-next-textbox:#_x0000_s1030;mso-fit-shape-to-text:t" inset="0,0,0,0">
              <w:txbxContent>
                <w:p w:rsidR="00C87050" w:rsidRPr="00EC60FF" w:rsidRDefault="00C87050" w:rsidP="00EC60FF"/>
              </w:txbxContent>
            </v:textbox>
            <w10:wrap type="tight"/>
          </v:shape>
        </w:pict>
      </w:r>
      <w:r w:rsidR="00F77166">
        <w:t>Zařízení je momentálně plně funkční a s výsledkem jsem velice spokojen</w:t>
      </w:r>
      <w:r w:rsidR="00B734CB">
        <w:t>, po několikade</w:t>
      </w:r>
      <w:r w:rsidR="00B734CB">
        <w:t>n</w:t>
      </w:r>
      <w:r w:rsidR="00B734CB">
        <w:t xml:space="preserve">ním testování splňuje mé počáteční očekávání a všechny funkce fungují bez problémů. V průběhu vývoje zařízení mě napadlo nespočet změn, které jsem buď využil, nebo ne. Proto je zařízení usazené na </w:t>
      </w:r>
      <w:proofErr w:type="spellStart"/>
      <w:r w:rsidR="00B734CB">
        <w:t>nepájivém</w:t>
      </w:r>
      <w:proofErr w:type="spellEnd"/>
      <w:r w:rsidR="00B734CB">
        <w:t xml:space="preserve"> poli</w:t>
      </w:r>
      <w:r w:rsidR="00646469">
        <w:t>. Do budoucna mám v plánu si zajistit nějakou krabičku, například vytištěnou na 3D tiskárně, do které zařízení umístím. Dalším možným vylepšením je napájet zařízení baterií schovanou v krabičce a to je prospěšné kvůli hned dvěma věcem. Zaprvé je zařízení přenosné, a to je u takového zařízení takměř nutností a zadruhé, když je zařízení napájeno z počítače kabelem, stačí kabel z počítače vytrhnout a zařízení je mimo provoz, proto je vhodnější mít uvnitř krabičky baterii a nebude tak jedn</w:t>
      </w:r>
      <w:r w:rsidR="00646469">
        <w:t>o</w:t>
      </w:r>
      <w:r w:rsidR="00646469">
        <w:t>duché zařízení odpoj</w:t>
      </w:r>
      <w:r w:rsidR="007E2191">
        <w:t>it.</w:t>
      </w:r>
    </w:p>
    <w:p w:rsidR="008175BA" w:rsidRDefault="00EC60FF" w:rsidP="008175BA">
      <w:pPr>
        <w:keepNext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15875</wp:posOffset>
            </wp:positionV>
            <wp:extent cx="2429510" cy="1876425"/>
            <wp:effectExtent l="19050" t="0" r="8890" b="0"/>
            <wp:wrapTight wrapText="bothSides">
              <wp:wrapPolygon edited="0">
                <wp:start x="-169" y="0"/>
                <wp:lineTo x="-169" y="21490"/>
                <wp:lineTo x="21679" y="21490"/>
                <wp:lineTo x="21679" y="0"/>
                <wp:lineTo x="-169" y="0"/>
              </wp:wrapPolygon>
            </wp:wrapTight>
            <wp:docPr id="12" name="obrázek 12" descr="C:\Users\Vojta\Downloads\135776888_142016201059186_16059896111640629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ojta\Downloads\135776888_142016201059186_160598961116406299_n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75BA" w:rsidRPr="008175BA" w:rsidRDefault="00EC60FF" w:rsidP="008175BA">
      <w:pPr>
        <w:pStyle w:val="Titulek"/>
        <w:jc w:val="both"/>
        <w:rPr>
          <w:i/>
          <w:sz w:val="18"/>
        </w:rPr>
      </w:pPr>
      <w:r>
        <w:rPr>
          <w:i/>
          <w:sz w:val="18"/>
        </w:rPr>
        <w:tab/>
      </w:r>
      <w:r w:rsidR="008175BA" w:rsidRPr="008175BA">
        <w:rPr>
          <w:i/>
          <w:sz w:val="18"/>
        </w:rPr>
        <w:t xml:space="preserve"> </w:t>
      </w:r>
    </w:p>
    <w:p w:rsidR="008175BA" w:rsidRDefault="008175BA" w:rsidP="00F77166"/>
    <w:p w:rsidR="00A241AA" w:rsidRPr="00A241AA" w:rsidRDefault="00EC60FF" w:rsidP="00F77166">
      <w:r>
        <w:tab/>
      </w:r>
      <w:r w:rsidRPr="008175BA">
        <w:rPr>
          <w:i/>
          <w:sz w:val="18"/>
        </w:rPr>
        <w:t>Obrázek č. 1</w:t>
      </w:r>
      <w:r w:rsidR="00321820">
        <w:rPr>
          <w:i/>
          <w:sz w:val="18"/>
        </w:rPr>
        <w:t>5</w:t>
      </w:r>
      <w:r w:rsidRPr="008175BA">
        <w:rPr>
          <w:i/>
          <w:sz w:val="18"/>
        </w:rPr>
        <w:t xml:space="preserve"> Detailní záběr na zařízení</w:t>
      </w:r>
      <w:r>
        <w:rPr>
          <w:i/>
          <w:sz w:val="18"/>
        </w:rPr>
        <w:tab/>
        <w:t xml:space="preserve">                         Obrázek č. 1</w:t>
      </w:r>
      <w:r w:rsidR="00321820">
        <w:rPr>
          <w:i/>
          <w:sz w:val="18"/>
        </w:rPr>
        <w:t>6</w:t>
      </w:r>
      <w:r>
        <w:rPr>
          <w:i/>
          <w:sz w:val="18"/>
        </w:rPr>
        <w:t xml:space="preserve"> Finální zařízení</w:t>
      </w:r>
    </w:p>
    <w:p w:rsidR="00483A69" w:rsidRDefault="00B8449A" w:rsidP="31CDAC39">
      <w:pPr>
        <w:pStyle w:val="Nadpis1"/>
        <w:numPr>
          <w:ilvl w:val="0"/>
          <w:numId w:val="0"/>
        </w:numPr>
      </w:pPr>
      <w:bookmarkStart w:id="64" w:name="_Toc61193830"/>
      <w:r>
        <w:lastRenderedPageBreak/>
        <w:t>Závěr</w:t>
      </w:r>
      <w:bookmarkEnd w:id="64"/>
    </w:p>
    <w:p w:rsidR="00802D4F" w:rsidRDefault="00AA68FF">
      <w:r>
        <w:t xml:space="preserve">Cílem mého projektu bylo vytvořit funkční menší bezpečnostní systém s ovládáním na dálku prostřednictvím mobilní aplikace. Všechny mé cíle byly splněny, zařízení i </w:t>
      </w:r>
      <w:r w:rsidR="00DF2618">
        <w:t>aplikace fungují bez</w:t>
      </w:r>
      <w:r>
        <w:t xml:space="preserve"> problému a spolehlivě. </w:t>
      </w:r>
      <w:r w:rsidR="00DF2618">
        <w:t>Při vývoji mě nicméně napadl nespočet dalších nápadů, které by zařízení rozhodně vylepšily, jako například napájení z baterie, nebo umístění zař</w:t>
      </w:r>
      <w:r w:rsidR="00DF2618">
        <w:t>í</w:t>
      </w:r>
      <w:r w:rsidR="00DF2618">
        <w:t>zení do krabičky.</w:t>
      </w:r>
      <w:r w:rsidR="00C87520">
        <w:t xml:space="preserve"> Ovšem</w:t>
      </w:r>
      <w:r w:rsidR="00963F64">
        <w:t xml:space="preserve"> to podle mě</w:t>
      </w:r>
      <w:r w:rsidR="00C87520">
        <w:t xml:space="preserve"> nejdůležitější vylepšení, na které mi už bohužel n</w:t>
      </w:r>
      <w:r w:rsidR="00C87520">
        <w:t>e</w:t>
      </w:r>
      <w:r w:rsidR="00C87520">
        <w:t>zbyl čas</w:t>
      </w:r>
      <w:r w:rsidR="00963F64">
        <w:t xml:space="preserve">, by bylo spojení zařízení s chytrou žárovkou, která by se po určité večerní hodině sama rozsvítila těsně před vyfocením fotografie. Na ESP-32 CAM je umístěna malá LED dioda, ta ovšem na dostatečné osvětlení osoby, aby ji šlo identifikovat, nestačí. Samotné zařízení bych dále rád umístil na desku plošných spojů místo </w:t>
      </w:r>
      <w:proofErr w:type="spellStart"/>
      <w:r w:rsidR="00963F64">
        <w:t>nepájivého</w:t>
      </w:r>
      <w:proofErr w:type="spellEnd"/>
      <w:r w:rsidR="00963F64">
        <w:t xml:space="preserve"> pole, jelikož je zařízení poměrně křehké a sem tam se některý drátek vypojí. Těmto vylepšením se budu po odevzdání projektu věnovat.</w:t>
      </w:r>
    </w:p>
    <w:p w:rsidR="00F03DA6" w:rsidRDefault="00F03DA6" w:rsidP="009345AF">
      <w:pPr>
        <w:pStyle w:val="Nadpis1"/>
        <w:numPr>
          <w:ilvl w:val="0"/>
          <w:numId w:val="0"/>
        </w:numPr>
        <w:rPr>
          <w:rStyle w:val="Pokec"/>
        </w:rPr>
      </w:pPr>
      <w:bookmarkStart w:id="65" w:name="_Toc37577735"/>
      <w:bookmarkStart w:id="66" w:name="_Toc88120446"/>
      <w:bookmarkStart w:id="67" w:name="_Toc88120683"/>
      <w:bookmarkStart w:id="68" w:name="_Toc88120895"/>
      <w:bookmarkStart w:id="69" w:name="_Toc88120999"/>
      <w:bookmarkStart w:id="70" w:name="_Toc88121042"/>
      <w:bookmarkStart w:id="71" w:name="_Toc88121179"/>
      <w:bookmarkStart w:id="72" w:name="_Toc88121553"/>
      <w:bookmarkStart w:id="73" w:name="_Toc88121610"/>
      <w:bookmarkStart w:id="74" w:name="_Toc88121748"/>
      <w:bookmarkStart w:id="75" w:name="_Toc88122014"/>
      <w:bookmarkStart w:id="76" w:name="_Toc88124619"/>
      <w:bookmarkStart w:id="77" w:name="_Toc88124656"/>
      <w:bookmarkStart w:id="78" w:name="_Toc88124806"/>
      <w:bookmarkStart w:id="79" w:name="_Toc88125789"/>
      <w:bookmarkStart w:id="80" w:name="_Toc88126309"/>
      <w:bookmarkStart w:id="81" w:name="_Toc88126460"/>
      <w:bookmarkStart w:id="82" w:name="_Toc88126527"/>
      <w:bookmarkStart w:id="83" w:name="_Toc88126556"/>
      <w:bookmarkStart w:id="84" w:name="_Toc88126772"/>
      <w:bookmarkStart w:id="85" w:name="_Toc88126862"/>
      <w:bookmarkStart w:id="86" w:name="_Toc88127103"/>
      <w:bookmarkStart w:id="87" w:name="_Toc88127146"/>
      <w:bookmarkStart w:id="88" w:name="_Toc88128511"/>
      <w:bookmarkStart w:id="89" w:name="_Toc107634153"/>
      <w:bookmarkStart w:id="90" w:name="_Toc107635188"/>
      <w:bookmarkStart w:id="91" w:name="_Toc107635228"/>
      <w:bookmarkStart w:id="92" w:name="_Toc107635245"/>
      <w:bookmarkStart w:id="93" w:name="_Toc61193831"/>
      <w:r>
        <w:lastRenderedPageBreak/>
        <w:t>Seznam použit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 w:rsidR="00802D4F">
        <w:t>ýCH INFORMAČNÍCH ZDROJů</w:t>
      </w:r>
      <w:bookmarkEnd w:id="93"/>
    </w:p>
    <w:p w:rsidR="001A432B" w:rsidRDefault="00F03DA6" w:rsidP="003652EE">
      <w:pPr>
        <w:pStyle w:val="Literatura"/>
        <w:jc w:val="left"/>
        <w:rPr>
          <w:szCs w:val="29"/>
          <w:shd w:val="clear" w:color="auto" w:fill="FAF9F8"/>
        </w:rPr>
      </w:pPr>
      <w:bookmarkStart w:id="94" w:name="_Ref94455389"/>
      <w:r>
        <w:t>[</w:t>
      </w:r>
      <w:r w:rsidR="002D5492">
        <w:fldChar w:fldCharType="begin"/>
      </w:r>
      <w:r>
        <w:instrText>SEQ [ \* ARABIC</w:instrText>
      </w:r>
      <w:r w:rsidR="002D5492">
        <w:fldChar w:fldCharType="separate"/>
      </w:r>
      <w:r w:rsidR="001676A8">
        <w:rPr>
          <w:noProof/>
        </w:rPr>
        <w:t>1</w:t>
      </w:r>
      <w:r w:rsidR="002D5492">
        <w:fldChar w:fldCharType="end"/>
      </w:r>
      <w:bookmarkEnd w:id="94"/>
      <w:r>
        <w:t>]</w:t>
      </w:r>
      <w:r w:rsidR="003652EE">
        <w:tab/>
      </w:r>
      <w:r w:rsidR="003652EE">
        <w:tab/>
      </w:r>
      <w:proofErr w:type="spellStart"/>
      <w:r w:rsidR="001A432B" w:rsidRPr="00AA65BD">
        <w:rPr>
          <w:i/>
          <w:szCs w:val="29"/>
          <w:shd w:val="clear" w:color="auto" w:fill="FAF9F8"/>
        </w:rPr>
        <w:t>ArduinoJson</w:t>
      </w:r>
      <w:proofErr w:type="spellEnd"/>
      <w:r w:rsidR="00AA65BD">
        <w:rPr>
          <w:szCs w:val="29"/>
          <w:shd w:val="clear" w:color="auto" w:fill="FAF9F8"/>
        </w:rPr>
        <w:t xml:space="preserve"> </w:t>
      </w:r>
      <w:r w:rsidR="00C87050" w:rsidRPr="00C87050">
        <w:rPr>
          <w:szCs w:val="29"/>
          <w:shd w:val="clear" w:color="auto" w:fill="FAF9F8"/>
        </w:rPr>
        <w:t>[online].[</w:t>
      </w:r>
      <w:proofErr w:type="gramStart"/>
      <w:r w:rsidR="00C87050" w:rsidRPr="00C87050">
        <w:rPr>
          <w:szCs w:val="29"/>
          <w:shd w:val="clear" w:color="auto" w:fill="FAF9F8"/>
        </w:rPr>
        <w:t>cit</w:t>
      </w:r>
      <w:proofErr w:type="gramEnd"/>
      <w:r w:rsidR="00C87050" w:rsidRPr="00C87050">
        <w:rPr>
          <w:szCs w:val="29"/>
          <w:shd w:val="clear" w:color="auto" w:fill="FAF9F8"/>
        </w:rPr>
        <w:t>.</w:t>
      </w:r>
      <w:proofErr w:type="gramStart"/>
      <w:r w:rsidR="00EB31D9">
        <w:rPr>
          <w:szCs w:val="29"/>
          <w:shd w:val="clear" w:color="auto" w:fill="FAF9F8"/>
        </w:rPr>
        <w:t>2020</w:t>
      </w:r>
      <w:proofErr w:type="gramEnd"/>
      <w:r w:rsidR="00EB31D9">
        <w:rPr>
          <w:szCs w:val="29"/>
          <w:shd w:val="clear" w:color="auto" w:fill="FAF9F8"/>
        </w:rPr>
        <w:t>-12-28</w:t>
      </w:r>
      <w:r w:rsidR="00C87050" w:rsidRPr="00C87050">
        <w:rPr>
          <w:szCs w:val="29"/>
          <w:shd w:val="clear" w:color="auto" w:fill="FAF9F8"/>
        </w:rPr>
        <w:t>].</w:t>
      </w:r>
      <w:r w:rsidR="00C87050">
        <w:rPr>
          <w:szCs w:val="29"/>
          <w:shd w:val="clear" w:color="auto" w:fill="FAF9F8"/>
        </w:rPr>
        <w:t xml:space="preserve"> </w:t>
      </w:r>
      <w:r w:rsidR="00C87050" w:rsidRPr="00C87050">
        <w:rPr>
          <w:szCs w:val="29"/>
          <w:shd w:val="clear" w:color="auto" w:fill="FAF9F8"/>
        </w:rPr>
        <w:t>Dostupné</w:t>
      </w:r>
      <w:r w:rsidR="00C87050">
        <w:rPr>
          <w:szCs w:val="29"/>
          <w:shd w:val="clear" w:color="auto" w:fill="FAF9F8"/>
        </w:rPr>
        <w:t xml:space="preserve"> </w:t>
      </w:r>
      <w:r w:rsidR="00C87050" w:rsidRPr="00C87050">
        <w:rPr>
          <w:szCs w:val="29"/>
          <w:shd w:val="clear" w:color="auto" w:fill="FAF9F8"/>
        </w:rPr>
        <w:t xml:space="preserve">z: </w:t>
      </w:r>
      <w:r w:rsidR="001A432B">
        <w:rPr>
          <w:szCs w:val="29"/>
          <w:shd w:val="clear" w:color="auto" w:fill="FAF9F8"/>
        </w:rPr>
        <w:t xml:space="preserve">                                             </w:t>
      </w:r>
      <w:r w:rsidR="001A432B" w:rsidRPr="001A432B">
        <w:rPr>
          <w:szCs w:val="29"/>
          <w:shd w:val="clear" w:color="auto" w:fill="FAF9F8"/>
        </w:rPr>
        <w:t>https://github.com/bblanchon/ArduinoJson</w:t>
      </w:r>
    </w:p>
    <w:p w:rsidR="003652EE" w:rsidRPr="003652EE" w:rsidRDefault="003652EE" w:rsidP="001A432B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="005E4609" w:rsidRPr="00AA65BD">
        <w:rPr>
          <w:i/>
          <w:szCs w:val="29"/>
          <w:shd w:val="clear" w:color="auto" w:fill="FAF9F8"/>
        </w:rPr>
        <w:t>SparkFunBME280</w:t>
      </w:r>
      <w:r w:rsidR="00AA65BD">
        <w:rPr>
          <w:szCs w:val="29"/>
          <w:shd w:val="clear" w:color="auto" w:fill="FAF9F8"/>
        </w:rPr>
        <w:t xml:space="preserve"> </w:t>
      </w:r>
      <w:r w:rsidR="001A432B" w:rsidRPr="00C87050">
        <w:rPr>
          <w:szCs w:val="29"/>
          <w:shd w:val="clear" w:color="auto" w:fill="FAF9F8"/>
        </w:rPr>
        <w:t>[online]</w:t>
      </w:r>
      <w:proofErr w:type="gramStart"/>
      <w:r w:rsidR="001A432B" w:rsidRPr="00C87050">
        <w:rPr>
          <w:szCs w:val="29"/>
          <w:shd w:val="clear" w:color="auto" w:fill="FAF9F8"/>
        </w:rPr>
        <w:t>.[</w:t>
      </w:r>
      <w:proofErr w:type="gramEnd"/>
      <w:r w:rsidR="001A432B" w:rsidRPr="00C87050">
        <w:rPr>
          <w:szCs w:val="29"/>
          <w:shd w:val="clear" w:color="auto" w:fill="FAF9F8"/>
        </w:rPr>
        <w:t>cit.</w:t>
      </w:r>
      <w:r w:rsidR="001A432B">
        <w:rPr>
          <w:szCs w:val="29"/>
          <w:shd w:val="clear" w:color="auto" w:fill="FAF9F8"/>
        </w:rPr>
        <w:t>2020-12-28</w:t>
      </w:r>
      <w:r w:rsidR="001A432B" w:rsidRPr="00C87050">
        <w:rPr>
          <w:szCs w:val="29"/>
          <w:shd w:val="clear" w:color="auto" w:fill="FAF9F8"/>
        </w:rPr>
        <w:t>].</w:t>
      </w:r>
      <w:r w:rsidR="001A432B">
        <w:rPr>
          <w:szCs w:val="29"/>
          <w:shd w:val="clear" w:color="auto" w:fill="FAF9F8"/>
        </w:rPr>
        <w:t xml:space="preserve"> </w:t>
      </w:r>
      <w:r w:rsidR="001A432B" w:rsidRPr="00C87050">
        <w:rPr>
          <w:szCs w:val="29"/>
          <w:shd w:val="clear" w:color="auto" w:fill="FAF9F8"/>
        </w:rPr>
        <w:t>Dostupné</w:t>
      </w:r>
      <w:r w:rsidR="001A432B">
        <w:rPr>
          <w:szCs w:val="29"/>
          <w:shd w:val="clear" w:color="auto" w:fill="FAF9F8"/>
        </w:rPr>
        <w:t xml:space="preserve"> </w:t>
      </w:r>
      <w:r w:rsidR="001A432B" w:rsidRPr="00C87050">
        <w:rPr>
          <w:szCs w:val="29"/>
          <w:shd w:val="clear" w:color="auto" w:fill="FAF9F8"/>
        </w:rPr>
        <w:t xml:space="preserve">z: </w:t>
      </w:r>
      <w:r w:rsidR="001A432B">
        <w:rPr>
          <w:szCs w:val="29"/>
          <w:shd w:val="clear" w:color="auto" w:fill="FAF9F8"/>
        </w:rPr>
        <w:t xml:space="preserve">     ht</w:t>
      </w:r>
      <w:r w:rsidR="001A432B">
        <w:rPr>
          <w:szCs w:val="29"/>
          <w:shd w:val="clear" w:color="auto" w:fill="FAF9F8"/>
        </w:rPr>
        <w:t>t</w:t>
      </w:r>
      <w:r w:rsidR="001A432B" w:rsidRPr="001A432B">
        <w:rPr>
          <w:szCs w:val="29"/>
          <w:shd w:val="clear" w:color="auto" w:fill="FAF9F8"/>
        </w:rPr>
        <w:t>ps://github.com/sparkfun/SparkFun_BME280_Arduino_Library/blob/master/src/SparkFunBME280.h</w:t>
      </w:r>
    </w:p>
    <w:p w:rsidR="003652EE" w:rsidRPr="005E4609" w:rsidRDefault="003652EE" w:rsidP="005E4609">
      <w:pPr>
        <w:pStyle w:val="Literatura"/>
        <w:jc w:val="left"/>
        <w:rPr>
          <w:lang w:val="en-US"/>
        </w:rPr>
      </w:pPr>
      <w:r>
        <w:t>[3]</w:t>
      </w:r>
      <w:r>
        <w:tab/>
      </w:r>
      <w:r>
        <w:tab/>
      </w:r>
      <w:proofErr w:type="spellStart"/>
      <w:r w:rsidR="005E4609" w:rsidRPr="00AA65BD">
        <w:rPr>
          <w:i/>
          <w:szCs w:val="29"/>
          <w:shd w:val="clear" w:color="auto" w:fill="FAF9F8"/>
        </w:rPr>
        <w:t>UniversalTelegramBot</w:t>
      </w:r>
      <w:proofErr w:type="spellEnd"/>
      <w:r w:rsidR="00AA65BD">
        <w:rPr>
          <w:szCs w:val="29"/>
          <w:shd w:val="clear" w:color="auto" w:fill="FAF9F8"/>
        </w:rPr>
        <w:t xml:space="preserve"> </w:t>
      </w:r>
      <w:r w:rsidR="005E4609" w:rsidRPr="00C87050">
        <w:rPr>
          <w:szCs w:val="29"/>
          <w:shd w:val="clear" w:color="auto" w:fill="FAF9F8"/>
        </w:rPr>
        <w:t>[online].[</w:t>
      </w:r>
      <w:proofErr w:type="gramStart"/>
      <w:r w:rsidR="005E4609" w:rsidRPr="00C87050">
        <w:rPr>
          <w:szCs w:val="29"/>
          <w:shd w:val="clear" w:color="auto" w:fill="FAF9F8"/>
        </w:rPr>
        <w:t>cit</w:t>
      </w:r>
      <w:proofErr w:type="gramEnd"/>
      <w:r w:rsidR="005E4609" w:rsidRPr="00C87050">
        <w:rPr>
          <w:szCs w:val="29"/>
          <w:shd w:val="clear" w:color="auto" w:fill="FAF9F8"/>
        </w:rPr>
        <w:t>.</w:t>
      </w:r>
      <w:proofErr w:type="gramStart"/>
      <w:r w:rsidR="005E4609">
        <w:rPr>
          <w:szCs w:val="29"/>
          <w:shd w:val="clear" w:color="auto" w:fill="FAF9F8"/>
        </w:rPr>
        <w:t>2020</w:t>
      </w:r>
      <w:proofErr w:type="gramEnd"/>
      <w:r w:rsidR="005E4609">
        <w:rPr>
          <w:szCs w:val="29"/>
          <w:shd w:val="clear" w:color="auto" w:fill="FAF9F8"/>
        </w:rPr>
        <w:t>-12-28</w:t>
      </w:r>
      <w:r w:rsidR="005E4609" w:rsidRPr="00C87050">
        <w:rPr>
          <w:szCs w:val="29"/>
          <w:shd w:val="clear" w:color="auto" w:fill="FAF9F8"/>
        </w:rPr>
        <w:t>].</w:t>
      </w:r>
      <w:r w:rsidR="005E4609">
        <w:rPr>
          <w:szCs w:val="29"/>
          <w:shd w:val="clear" w:color="auto" w:fill="FAF9F8"/>
        </w:rPr>
        <w:t xml:space="preserve"> </w:t>
      </w:r>
      <w:r w:rsidR="005E4609" w:rsidRPr="00C87050">
        <w:rPr>
          <w:szCs w:val="29"/>
          <w:shd w:val="clear" w:color="auto" w:fill="FAF9F8"/>
        </w:rPr>
        <w:t>Dostupné</w:t>
      </w:r>
      <w:r w:rsidR="005E4609">
        <w:rPr>
          <w:szCs w:val="29"/>
          <w:shd w:val="clear" w:color="auto" w:fill="FAF9F8"/>
        </w:rPr>
        <w:t xml:space="preserve"> </w:t>
      </w:r>
      <w:r w:rsidR="005E4609" w:rsidRPr="00C87050">
        <w:rPr>
          <w:szCs w:val="29"/>
          <w:shd w:val="clear" w:color="auto" w:fill="FAF9F8"/>
        </w:rPr>
        <w:t>z:</w:t>
      </w:r>
      <w:r w:rsidR="00F62C69">
        <w:rPr>
          <w:szCs w:val="29"/>
          <w:shd w:val="clear" w:color="auto" w:fill="FAF9F8"/>
        </w:rPr>
        <w:t xml:space="preserve">                                     </w:t>
      </w:r>
      <w:r w:rsidR="00F62C69" w:rsidRPr="00F62C69">
        <w:rPr>
          <w:szCs w:val="29"/>
          <w:shd w:val="clear" w:color="auto" w:fill="FAF9F8"/>
        </w:rPr>
        <w:t>https://github.com/witnessmenow/Universal-Arduino-Telegram-Bot/blob/master/src/UniversalTelegramBot.h</w:t>
      </w:r>
    </w:p>
    <w:p w:rsidR="00AA65BD" w:rsidRDefault="003652EE" w:rsidP="00AA65BD">
      <w:pPr>
        <w:pStyle w:val="Literatura"/>
        <w:jc w:val="left"/>
        <w:rPr>
          <w:szCs w:val="29"/>
          <w:shd w:val="clear" w:color="auto" w:fill="FAF9F8"/>
        </w:rPr>
      </w:pPr>
      <w:r>
        <w:rPr>
          <w:lang w:val="en-US"/>
        </w:rPr>
        <w:t>[4]</w:t>
      </w:r>
      <w:r>
        <w:tab/>
      </w:r>
      <w:r>
        <w:tab/>
      </w:r>
      <w:r w:rsidR="00AA65BD" w:rsidRPr="00C87050">
        <w:rPr>
          <w:szCs w:val="29"/>
          <w:shd w:val="clear" w:color="auto" w:fill="FAF9F8"/>
        </w:rPr>
        <w:t xml:space="preserve"> </w:t>
      </w:r>
      <w:proofErr w:type="spellStart"/>
      <w:r w:rsidR="00AA65BD" w:rsidRPr="00AA65BD">
        <w:rPr>
          <w:i/>
          <w:szCs w:val="29"/>
          <w:shd w:val="clear" w:color="auto" w:fill="FAF9F8"/>
        </w:rPr>
        <w:t>Create</w:t>
      </w:r>
      <w:proofErr w:type="spellEnd"/>
      <w:r w:rsidR="00AA65BD" w:rsidRPr="00AA65BD">
        <w:rPr>
          <w:i/>
          <w:szCs w:val="29"/>
          <w:shd w:val="clear" w:color="auto" w:fill="FAF9F8"/>
        </w:rPr>
        <w:t xml:space="preserve"> </w:t>
      </w:r>
      <w:proofErr w:type="spellStart"/>
      <w:r w:rsidR="00AA65BD" w:rsidRPr="00AA65BD">
        <w:rPr>
          <w:i/>
          <w:szCs w:val="29"/>
          <w:shd w:val="clear" w:color="auto" w:fill="FAF9F8"/>
        </w:rPr>
        <w:t>new</w:t>
      </w:r>
      <w:proofErr w:type="spellEnd"/>
      <w:r w:rsidR="00AA65BD" w:rsidRPr="00AA65BD">
        <w:rPr>
          <w:i/>
          <w:szCs w:val="29"/>
          <w:shd w:val="clear" w:color="auto" w:fill="FAF9F8"/>
        </w:rPr>
        <w:t xml:space="preserve"> Telegram bot</w:t>
      </w:r>
      <w:r w:rsidR="00AA65BD">
        <w:rPr>
          <w:szCs w:val="29"/>
          <w:shd w:val="clear" w:color="auto" w:fill="FAF9F8"/>
        </w:rPr>
        <w:t xml:space="preserve"> </w:t>
      </w:r>
      <w:r w:rsidR="00AA65BD" w:rsidRPr="00C87050">
        <w:rPr>
          <w:szCs w:val="29"/>
          <w:shd w:val="clear" w:color="auto" w:fill="FAF9F8"/>
        </w:rPr>
        <w:t>[online]</w:t>
      </w:r>
      <w:proofErr w:type="gramStart"/>
      <w:r w:rsidR="00AA65BD" w:rsidRPr="00C87050">
        <w:rPr>
          <w:szCs w:val="29"/>
          <w:shd w:val="clear" w:color="auto" w:fill="FAF9F8"/>
        </w:rPr>
        <w:t>.[</w:t>
      </w:r>
      <w:proofErr w:type="gramEnd"/>
      <w:r w:rsidR="00AA65BD" w:rsidRPr="00C87050">
        <w:rPr>
          <w:szCs w:val="29"/>
          <w:shd w:val="clear" w:color="auto" w:fill="FAF9F8"/>
        </w:rPr>
        <w:t>cit.</w:t>
      </w:r>
      <w:r w:rsidR="00AA65BD">
        <w:rPr>
          <w:szCs w:val="29"/>
          <w:shd w:val="clear" w:color="auto" w:fill="FAF9F8"/>
        </w:rPr>
        <w:t>2020-12-28</w:t>
      </w:r>
      <w:r w:rsidR="00AA65BD" w:rsidRPr="00C87050">
        <w:rPr>
          <w:szCs w:val="29"/>
          <w:shd w:val="clear" w:color="auto" w:fill="FAF9F8"/>
        </w:rPr>
        <w:t>].</w:t>
      </w:r>
      <w:r w:rsidR="00AA65BD">
        <w:rPr>
          <w:szCs w:val="29"/>
          <w:shd w:val="clear" w:color="auto" w:fill="FAF9F8"/>
        </w:rPr>
        <w:t xml:space="preserve"> </w:t>
      </w:r>
      <w:r w:rsidR="00AA65BD" w:rsidRPr="00C87050">
        <w:rPr>
          <w:szCs w:val="29"/>
          <w:shd w:val="clear" w:color="auto" w:fill="FAF9F8"/>
        </w:rPr>
        <w:t>Dostupné</w:t>
      </w:r>
      <w:r w:rsidR="00AA65BD">
        <w:rPr>
          <w:szCs w:val="29"/>
          <w:shd w:val="clear" w:color="auto" w:fill="FAF9F8"/>
        </w:rPr>
        <w:t xml:space="preserve"> </w:t>
      </w:r>
      <w:r w:rsidR="00AA65BD" w:rsidRPr="00C87050">
        <w:rPr>
          <w:szCs w:val="29"/>
          <w:shd w:val="clear" w:color="auto" w:fill="FAF9F8"/>
        </w:rPr>
        <w:t>z:</w:t>
      </w:r>
    </w:p>
    <w:p w:rsidR="00AA65BD" w:rsidRDefault="00AA65BD" w:rsidP="00AA65BD">
      <w:pPr>
        <w:pStyle w:val="Literatura"/>
        <w:jc w:val="left"/>
        <w:rPr>
          <w:szCs w:val="29"/>
          <w:shd w:val="clear" w:color="auto" w:fill="FAF9F8"/>
        </w:rPr>
      </w:pPr>
      <w:r>
        <w:rPr>
          <w:szCs w:val="29"/>
          <w:shd w:val="clear" w:color="auto" w:fill="FAF9F8"/>
        </w:rPr>
        <w:tab/>
      </w:r>
      <w:r>
        <w:rPr>
          <w:szCs w:val="29"/>
          <w:shd w:val="clear" w:color="auto" w:fill="FAF9F8"/>
        </w:rPr>
        <w:tab/>
      </w:r>
      <w:r w:rsidRPr="00AA65BD">
        <w:rPr>
          <w:szCs w:val="29"/>
          <w:shd w:val="clear" w:color="auto" w:fill="FAF9F8"/>
        </w:rPr>
        <w:t>https://docs.microsoft.com/en-us/azure/bot-service/bot-service-channel-connect-telegram?view=azure-bot-service-4.0</w:t>
      </w:r>
      <w:r>
        <w:rPr>
          <w:szCs w:val="29"/>
          <w:shd w:val="clear" w:color="auto" w:fill="FAF9F8"/>
        </w:rPr>
        <w:t xml:space="preserve">            </w:t>
      </w:r>
    </w:p>
    <w:p w:rsidR="00802D4F" w:rsidRPr="00584934" w:rsidRDefault="003652EE" w:rsidP="00584934">
      <w:pPr>
        <w:pStyle w:val="Literatura"/>
        <w:jc w:val="left"/>
        <w:rPr>
          <w:szCs w:val="29"/>
          <w:shd w:val="clear" w:color="auto" w:fill="FAF9F8"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proofErr w:type="spellStart"/>
      <w:r w:rsidR="00584934">
        <w:rPr>
          <w:i/>
          <w:szCs w:val="29"/>
          <w:shd w:val="clear" w:color="auto" w:fill="FAF9F8"/>
        </w:rPr>
        <w:t>KiCAD</w:t>
      </w:r>
      <w:proofErr w:type="spellEnd"/>
      <w:r w:rsidR="00584934">
        <w:rPr>
          <w:i/>
          <w:szCs w:val="29"/>
          <w:shd w:val="clear" w:color="auto" w:fill="FAF9F8"/>
        </w:rPr>
        <w:t xml:space="preserve"> </w:t>
      </w:r>
      <w:proofErr w:type="spellStart"/>
      <w:r w:rsidR="00584934">
        <w:rPr>
          <w:i/>
          <w:szCs w:val="29"/>
          <w:shd w:val="clear" w:color="auto" w:fill="FAF9F8"/>
        </w:rPr>
        <w:t>first</w:t>
      </w:r>
      <w:proofErr w:type="spellEnd"/>
      <w:r w:rsidR="00584934">
        <w:rPr>
          <w:i/>
          <w:szCs w:val="29"/>
          <w:shd w:val="clear" w:color="auto" w:fill="FAF9F8"/>
        </w:rPr>
        <w:t xml:space="preserve"> </w:t>
      </w:r>
      <w:proofErr w:type="spellStart"/>
      <w:r w:rsidR="00584934">
        <w:rPr>
          <w:i/>
          <w:szCs w:val="29"/>
          <w:shd w:val="clear" w:color="auto" w:fill="FAF9F8"/>
        </w:rPr>
        <w:t>schema</w:t>
      </w:r>
      <w:proofErr w:type="spellEnd"/>
      <w:r w:rsidR="00584934">
        <w:rPr>
          <w:szCs w:val="29"/>
          <w:shd w:val="clear" w:color="auto" w:fill="FAF9F8"/>
        </w:rPr>
        <w:t xml:space="preserve"> </w:t>
      </w:r>
      <w:r w:rsidR="00584934" w:rsidRPr="00C87050">
        <w:rPr>
          <w:szCs w:val="29"/>
          <w:shd w:val="clear" w:color="auto" w:fill="FAF9F8"/>
        </w:rPr>
        <w:t>[online].[</w:t>
      </w:r>
      <w:proofErr w:type="gramStart"/>
      <w:r w:rsidR="00584934" w:rsidRPr="00C87050">
        <w:rPr>
          <w:szCs w:val="29"/>
          <w:shd w:val="clear" w:color="auto" w:fill="FAF9F8"/>
        </w:rPr>
        <w:t>cit</w:t>
      </w:r>
      <w:proofErr w:type="gramEnd"/>
      <w:r w:rsidR="00584934" w:rsidRPr="00C87050">
        <w:rPr>
          <w:szCs w:val="29"/>
          <w:shd w:val="clear" w:color="auto" w:fill="FAF9F8"/>
        </w:rPr>
        <w:t>.</w:t>
      </w:r>
      <w:proofErr w:type="gramStart"/>
      <w:r w:rsidR="00584934">
        <w:rPr>
          <w:szCs w:val="29"/>
          <w:shd w:val="clear" w:color="auto" w:fill="FAF9F8"/>
        </w:rPr>
        <w:t>2020</w:t>
      </w:r>
      <w:proofErr w:type="gramEnd"/>
      <w:r w:rsidR="00584934">
        <w:rPr>
          <w:szCs w:val="29"/>
          <w:shd w:val="clear" w:color="auto" w:fill="FAF9F8"/>
        </w:rPr>
        <w:t>-12-28</w:t>
      </w:r>
      <w:r w:rsidR="00584934" w:rsidRPr="00C87050">
        <w:rPr>
          <w:szCs w:val="29"/>
          <w:shd w:val="clear" w:color="auto" w:fill="FAF9F8"/>
        </w:rPr>
        <w:t>].</w:t>
      </w:r>
      <w:r w:rsidR="00584934">
        <w:rPr>
          <w:szCs w:val="29"/>
          <w:shd w:val="clear" w:color="auto" w:fill="FAF9F8"/>
        </w:rPr>
        <w:t xml:space="preserve"> </w:t>
      </w:r>
      <w:r w:rsidR="00584934" w:rsidRPr="00C87050">
        <w:rPr>
          <w:szCs w:val="29"/>
          <w:shd w:val="clear" w:color="auto" w:fill="FAF9F8"/>
        </w:rPr>
        <w:t>Dostupné</w:t>
      </w:r>
      <w:r w:rsidR="00584934">
        <w:rPr>
          <w:szCs w:val="29"/>
          <w:shd w:val="clear" w:color="auto" w:fill="FAF9F8"/>
        </w:rPr>
        <w:t xml:space="preserve"> </w:t>
      </w:r>
      <w:r w:rsidR="00584934" w:rsidRPr="00C87050">
        <w:rPr>
          <w:szCs w:val="29"/>
          <w:shd w:val="clear" w:color="auto" w:fill="FAF9F8"/>
        </w:rPr>
        <w:t>z:</w:t>
      </w:r>
      <w:r w:rsidR="00584934">
        <w:rPr>
          <w:szCs w:val="29"/>
          <w:shd w:val="clear" w:color="auto" w:fill="FAF9F8"/>
        </w:rPr>
        <w:t xml:space="preserve">                                  </w:t>
      </w:r>
      <w:r w:rsidR="00584934" w:rsidRPr="00584934">
        <w:rPr>
          <w:bCs/>
        </w:rPr>
        <w:t>https://vyvoj.hw.cz/teorie-a-praxe/navrh-elektroniky-v-programu-kicad-1-dil.html</w:t>
      </w:r>
    </w:p>
    <w:p w:rsidR="00A62B02" w:rsidRDefault="00C7089E" w:rsidP="00C7089E">
      <w:pPr>
        <w:pStyle w:val="Literatura"/>
        <w:jc w:val="left"/>
        <w:rPr>
          <w:bCs/>
        </w:rPr>
      </w:pPr>
      <w:r>
        <w:rPr>
          <w:bCs/>
        </w:rPr>
        <w:t>[6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="00A62B02">
        <w:rPr>
          <w:i/>
          <w:szCs w:val="29"/>
          <w:shd w:val="clear" w:color="auto" w:fill="FAF9F8"/>
        </w:rPr>
        <w:t xml:space="preserve">ESP-32 CAM </w:t>
      </w:r>
      <w:proofErr w:type="spellStart"/>
      <w:r w:rsidR="00A62B02">
        <w:rPr>
          <w:i/>
          <w:szCs w:val="29"/>
          <w:shd w:val="clear" w:color="auto" w:fill="FAF9F8"/>
        </w:rPr>
        <w:t>pins</w:t>
      </w:r>
      <w:proofErr w:type="spellEnd"/>
      <w:r>
        <w:rPr>
          <w:szCs w:val="29"/>
          <w:shd w:val="clear" w:color="auto" w:fill="FAF9F8"/>
        </w:rPr>
        <w:t xml:space="preserve"> </w:t>
      </w:r>
      <w:r w:rsidRPr="00C87050">
        <w:rPr>
          <w:szCs w:val="29"/>
          <w:shd w:val="clear" w:color="auto" w:fill="FAF9F8"/>
        </w:rPr>
        <w:t>[online].[</w:t>
      </w:r>
      <w:proofErr w:type="gramStart"/>
      <w:r w:rsidRPr="00C87050">
        <w:rPr>
          <w:szCs w:val="29"/>
          <w:shd w:val="clear" w:color="auto" w:fill="FAF9F8"/>
        </w:rPr>
        <w:t>cit</w:t>
      </w:r>
      <w:proofErr w:type="gramEnd"/>
      <w:r w:rsidRPr="00C87050">
        <w:rPr>
          <w:szCs w:val="29"/>
          <w:shd w:val="clear" w:color="auto" w:fill="FAF9F8"/>
        </w:rPr>
        <w:t>.</w:t>
      </w:r>
      <w:proofErr w:type="gramStart"/>
      <w:r>
        <w:rPr>
          <w:szCs w:val="29"/>
          <w:shd w:val="clear" w:color="auto" w:fill="FAF9F8"/>
        </w:rPr>
        <w:t>2020</w:t>
      </w:r>
      <w:proofErr w:type="gramEnd"/>
      <w:r>
        <w:rPr>
          <w:szCs w:val="29"/>
          <w:shd w:val="clear" w:color="auto" w:fill="FAF9F8"/>
        </w:rPr>
        <w:t>-12-28</w:t>
      </w:r>
      <w:r w:rsidRPr="00C87050">
        <w:rPr>
          <w:szCs w:val="29"/>
          <w:shd w:val="clear" w:color="auto" w:fill="FAF9F8"/>
        </w:rPr>
        <w:t>].</w:t>
      </w:r>
      <w:r>
        <w:rPr>
          <w:szCs w:val="29"/>
          <w:shd w:val="clear" w:color="auto" w:fill="FAF9F8"/>
        </w:rPr>
        <w:t xml:space="preserve"> </w:t>
      </w:r>
      <w:r w:rsidRPr="00C87050">
        <w:rPr>
          <w:szCs w:val="29"/>
          <w:shd w:val="clear" w:color="auto" w:fill="FAF9F8"/>
        </w:rPr>
        <w:t>Dostupné</w:t>
      </w:r>
      <w:r>
        <w:rPr>
          <w:szCs w:val="29"/>
          <w:shd w:val="clear" w:color="auto" w:fill="FAF9F8"/>
        </w:rPr>
        <w:t xml:space="preserve"> </w:t>
      </w:r>
      <w:r w:rsidRPr="00C87050">
        <w:rPr>
          <w:szCs w:val="29"/>
          <w:shd w:val="clear" w:color="auto" w:fill="FAF9F8"/>
        </w:rPr>
        <w:t>z:</w:t>
      </w:r>
      <w:r w:rsidR="00A62B02">
        <w:rPr>
          <w:szCs w:val="29"/>
          <w:shd w:val="clear" w:color="auto" w:fill="FAF9F8"/>
        </w:rPr>
        <w:t xml:space="preserve">                                   </w:t>
      </w:r>
      <w:r>
        <w:rPr>
          <w:szCs w:val="29"/>
          <w:shd w:val="clear" w:color="auto" w:fill="FAF9F8"/>
        </w:rPr>
        <w:t xml:space="preserve"> </w:t>
      </w:r>
      <w:r w:rsidR="00A62B02" w:rsidRPr="00A62B02">
        <w:rPr>
          <w:szCs w:val="29"/>
          <w:shd w:val="clear" w:color="auto" w:fill="FAF9F8"/>
        </w:rPr>
        <w:t>https://randomnerdtutorials.com/esp32-cam-ai-thinker-pinout/</w:t>
      </w:r>
    </w:p>
    <w:p w:rsidR="00C7089E" w:rsidRPr="00584934" w:rsidRDefault="00C7089E" w:rsidP="00C7089E">
      <w:pPr>
        <w:pStyle w:val="Literatura"/>
        <w:jc w:val="left"/>
        <w:rPr>
          <w:szCs w:val="29"/>
          <w:shd w:val="clear" w:color="auto" w:fill="FAF9F8"/>
        </w:rPr>
      </w:pPr>
      <w:r>
        <w:rPr>
          <w:bCs/>
        </w:rPr>
        <w:t>[7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="00A62B02">
        <w:rPr>
          <w:i/>
          <w:szCs w:val="29"/>
          <w:shd w:val="clear" w:color="auto" w:fill="FAF9F8"/>
        </w:rPr>
        <w:t xml:space="preserve">HTTP POST </w:t>
      </w:r>
      <w:proofErr w:type="spellStart"/>
      <w:r w:rsidR="00A62B02">
        <w:rPr>
          <w:i/>
          <w:szCs w:val="29"/>
          <w:shd w:val="clear" w:color="auto" w:fill="FAF9F8"/>
        </w:rPr>
        <w:t>request</w:t>
      </w:r>
      <w:proofErr w:type="spellEnd"/>
      <w:r>
        <w:rPr>
          <w:szCs w:val="29"/>
          <w:shd w:val="clear" w:color="auto" w:fill="FAF9F8"/>
        </w:rPr>
        <w:t xml:space="preserve"> </w:t>
      </w:r>
      <w:r w:rsidRPr="00C87050">
        <w:rPr>
          <w:szCs w:val="29"/>
          <w:shd w:val="clear" w:color="auto" w:fill="FAF9F8"/>
        </w:rPr>
        <w:t>[online].[</w:t>
      </w:r>
      <w:proofErr w:type="gramStart"/>
      <w:r w:rsidRPr="00C87050">
        <w:rPr>
          <w:szCs w:val="29"/>
          <w:shd w:val="clear" w:color="auto" w:fill="FAF9F8"/>
        </w:rPr>
        <w:t>cit</w:t>
      </w:r>
      <w:proofErr w:type="gramEnd"/>
      <w:r w:rsidRPr="00C87050">
        <w:rPr>
          <w:szCs w:val="29"/>
          <w:shd w:val="clear" w:color="auto" w:fill="FAF9F8"/>
        </w:rPr>
        <w:t>.</w:t>
      </w:r>
      <w:proofErr w:type="gramStart"/>
      <w:r>
        <w:rPr>
          <w:szCs w:val="29"/>
          <w:shd w:val="clear" w:color="auto" w:fill="FAF9F8"/>
        </w:rPr>
        <w:t>2020</w:t>
      </w:r>
      <w:proofErr w:type="gramEnd"/>
      <w:r>
        <w:rPr>
          <w:szCs w:val="29"/>
          <w:shd w:val="clear" w:color="auto" w:fill="FAF9F8"/>
        </w:rPr>
        <w:t>-12-28</w:t>
      </w:r>
      <w:r w:rsidRPr="00C87050">
        <w:rPr>
          <w:szCs w:val="29"/>
          <w:shd w:val="clear" w:color="auto" w:fill="FAF9F8"/>
        </w:rPr>
        <w:t>].</w:t>
      </w:r>
      <w:r>
        <w:rPr>
          <w:szCs w:val="29"/>
          <w:shd w:val="clear" w:color="auto" w:fill="FAF9F8"/>
        </w:rPr>
        <w:t xml:space="preserve"> </w:t>
      </w:r>
      <w:r w:rsidRPr="00C87050">
        <w:rPr>
          <w:szCs w:val="29"/>
          <w:shd w:val="clear" w:color="auto" w:fill="FAF9F8"/>
        </w:rPr>
        <w:t>Dostupné</w:t>
      </w:r>
      <w:r>
        <w:rPr>
          <w:szCs w:val="29"/>
          <w:shd w:val="clear" w:color="auto" w:fill="FAF9F8"/>
        </w:rPr>
        <w:t xml:space="preserve"> </w:t>
      </w:r>
      <w:r w:rsidRPr="00C87050">
        <w:rPr>
          <w:szCs w:val="29"/>
          <w:shd w:val="clear" w:color="auto" w:fill="FAF9F8"/>
        </w:rPr>
        <w:t>z:</w:t>
      </w:r>
      <w:r>
        <w:rPr>
          <w:szCs w:val="29"/>
          <w:shd w:val="clear" w:color="auto" w:fill="FAF9F8"/>
        </w:rPr>
        <w:t xml:space="preserve">                                  </w:t>
      </w:r>
      <w:r w:rsidR="00A62B02" w:rsidRPr="00A62B02">
        <w:rPr>
          <w:bCs/>
        </w:rPr>
        <w:t>https://developer.mozilla.org/en-US/docs/Web/HTTP/Methods/POST</w:t>
      </w:r>
    </w:p>
    <w:p w:rsidR="00C7089E" w:rsidRPr="00584934" w:rsidRDefault="00C7089E" w:rsidP="00A62B02">
      <w:pPr>
        <w:pStyle w:val="Literatura"/>
        <w:ind w:left="0" w:firstLine="0"/>
        <w:jc w:val="left"/>
        <w:rPr>
          <w:szCs w:val="29"/>
          <w:shd w:val="clear" w:color="auto" w:fill="FAF9F8"/>
        </w:rPr>
      </w:pPr>
    </w:p>
    <w:p w:rsidR="00294C06" w:rsidRDefault="00294C06" w:rsidP="001D39EF">
      <w:pPr>
        <w:rPr>
          <w:b/>
          <w:sz w:val="28"/>
          <w:szCs w:val="28"/>
        </w:rPr>
      </w:pPr>
    </w:p>
    <w:p w:rsidR="009345AF" w:rsidRDefault="009345AF" w:rsidP="001D39EF">
      <w:pPr>
        <w:rPr>
          <w:b/>
          <w:sz w:val="28"/>
          <w:szCs w:val="28"/>
        </w:rPr>
      </w:pPr>
    </w:p>
    <w:p w:rsidR="009345AF" w:rsidRDefault="009345AF" w:rsidP="001D39EF">
      <w:pPr>
        <w:rPr>
          <w:b/>
          <w:sz w:val="28"/>
          <w:szCs w:val="28"/>
        </w:rPr>
      </w:pPr>
    </w:p>
    <w:p w:rsidR="009345AF" w:rsidRDefault="009345AF" w:rsidP="001D39EF">
      <w:pPr>
        <w:rPr>
          <w:b/>
          <w:sz w:val="28"/>
          <w:szCs w:val="28"/>
        </w:rPr>
      </w:pPr>
    </w:p>
    <w:p w:rsidR="009345AF" w:rsidRDefault="009345AF" w:rsidP="001D39EF">
      <w:pPr>
        <w:rPr>
          <w:b/>
          <w:sz w:val="28"/>
          <w:szCs w:val="28"/>
        </w:rPr>
      </w:pPr>
    </w:p>
    <w:p w:rsidR="009345AF" w:rsidRDefault="009345AF" w:rsidP="001D39EF">
      <w:pPr>
        <w:rPr>
          <w:b/>
          <w:sz w:val="28"/>
          <w:szCs w:val="28"/>
        </w:rPr>
      </w:pPr>
    </w:p>
    <w:p w:rsidR="009345AF" w:rsidRDefault="009345AF" w:rsidP="001D39EF">
      <w:pPr>
        <w:rPr>
          <w:b/>
          <w:sz w:val="28"/>
          <w:szCs w:val="28"/>
        </w:rPr>
      </w:pPr>
    </w:p>
    <w:p w:rsidR="009345AF" w:rsidRDefault="009345AF" w:rsidP="001D39EF">
      <w:pPr>
        <w:rPr>
          <w:b/>
          <w:sz w:val="28"/>
          <w:szCs w:val="28"/>
        </w:rPr>
      </w:pPr>
    </w:p>
    <w:p w:rsidR="009345AF" w:rsidRDefault="009345AF" w:rsidP="009345AF">
      <w:pPr>
        <w:pStyle w:val="Nadpis1"/>
        <w:numPr>
          <w:ilvl w:val="0"/>
          <w:numId w:val="0"/>
        </w:numPr>
      </w:pPr>
      <w:bookmarkStart w:id="95" w:name="_Toc61193832"/>
      <w:r>
        <w:lastRenderedPageBreak/>
        <w:t>SEZNAM OBRÁZKŮ</w:t>
      </w:r>
      <w:bookmarkEnd w:id="95"/>
    </w:p>
    <w:p w:rsidR="00321820" w:rsidRDefault="00321820" w:rsidP="00321820">
      <w:pPr>
        <w:rPr>
          <w:i/>
          <w:sz w:val="18"/>
        </w:rPr>
      </w:pPr>
      <w:r w:rsidRPr="002D5851">
        <w:rPr>
          <w:i/>
          <w:sz w:val="18"/>
        </w:rPr>
        <w:t>Obrázek č. 1 ESP-32 CAM</w:t>
      </w:r>
    </w:p>
    <w:p w:rsidR="00321820" w:rsidRDefault="00321820" w:rsidP="00321820">
      <w:pPr>
        <w:rPr>
          <w:i/>
          <w:sz w:val="18"/>
        </w:rPr>
      </w:pPr>
      <w:r w:rsidRPr="002D5851">
        <w:rPr>
          <w:i/>
          <w:sz w:val="18"/>
        </w:rPr>
        <w:t>Obrázek č. 2 Piny ESP-32 CAM</w:t>
      </w:r>
    </w:p>
    <w:p w:rsidR="00321820" w:rsidRDefault="00321820" w:rsidP="00321820">
      <w:pPr>
        <w:pStyle w:val="Titulek"/>
        <w:ind w:left="0"/>
        <w:jc w:val="both"/>
        <w:rPr>
          <w:i/>
          <w:sz w:val="18"/>
        </w:rPr>
      </w:pPr>
      <w:r>
        <w:rPr>
          <w:i/>
          <w:sz w:val="18"/>
        </w:rPr>
        <w:t xml:space="preserve">Obrázek č. 3 AM312 PIR </w:t>
      </w:r>
      <w:proofErr w:type="spellStart"/>
      <w:r>
        <w:rPr>
          <w:i/>
          <w:sz w:val="18"/>
        </w:rPr>
        <w:t>Motion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Sensor</w:t>
      </w:r>
      <w:proofErr w:type="spellEnd"/>
    </w:p>
    <w:p w:rsidR="00321820" w:rsidRPr="00A36D25" w:rsidRDefault="00321820" w:rsidP="00321820">
      <w:pPr>
        <w:pStyle w:val="Titulek"/>
        <w:ind w:left="0"/>
        <w:jc w:val="both"/>
        <w:rPr>
          <w:i/>
          <w:noProof/>
          <w:sz w:val="18"/>
        </w:rPr>
      </w:pPr>
      <w:r w:rsidRPr="00A36D25">
        <w:rPr>
          <w:i/>
          <w:sz w:val="18"/>
        </w:rPr>
        <w:t>Obrázek č. 4 BME280</w:t>
      </w:r>
    </w:p>
    <w:p w:rsidR="00321820" w:rsidRDefault="00321820" w:rsidP="00321820">
      <w:pPr>
        <w:pStyle w:val="Titulek"/>
        <w:ind w:left="0"/>
        <w:jc w:val="both"/>
        <w:rPr>
          <w:i/>
          <w:sz w:val="18"/>
        </w:rPr>
      </w:pPr>
      <w:r w:rsidRPr="00A36D25">
        <w:rPr>
          <w:i/>
          <w:sz w:val="18"/>
        </w:rPr>
        <w:t xml:space="preserve">Obrázek č. 5 </w:t>
      </w:r>
      <w:proofErr w:type="spellStart"/>
      <w:r w:rsidRPr="00A36D25">
        <w:rPr>
          <w:i/>
          <w:sz w:val="18"/>
        </w:rPr>
        <w:t>Arduino</w:t>
      </w:r>
      <w:proofErr w:type="spellEnd"/>
      <w:r w:rsidRPr="00A36D25">
        <w:rPr>
          <w:i/>
          <w:sz w:val="18"/>
        </w:rPr>
        <w:t xml:space="preserve"> </w:t>
      </w:r>
      <w:proofErr w:type="spellStart"/>
      <w:r w:rsidRPr="00A36D25">
        <w:rPr>
          <w:i/>
          <w:sz w:val="18"/>
        </w:rPr>
        <w:t>Nano</w:t>
      </w:r>
      <w:proofErr w:type="spellEnd"/>
      <w:r w:rsidRPr="00A36D25">
        <w:rPr>
          <w:i/>
          <w:sz w:val="18"/>
        </w:rPr>
        <w:t xml:space="preserve"> </w:t>
      </w:r>
    </w:p>
    <w:p w:rsidR="00321820" w:rsidRDefault="00321820" w:rsidP="00321820">
      <w:pPr>
        <w:rPr>
          <w:i/>
          <w:sz w:val="18"/>
        </w:rPr>
      </w:pPr>
      <w:r w:rsidRPr="00655EF3">
        <w:rPr>
          <w:i/>
          <w:sz w:val="18"/>
        </w:rPr>
        <w:t>Obrázek č. 6 HTTP POST</w:t>
      </w:r>
    </w:p>
    <w:p w:rsidR="00321820" w:rsidRPr="00403E88" w:rsidRDefault="00321820" w:rsidP="00321820">
      <w:pPr>
        <w:pStyle w:val="Titulek"/>
        <w:ind w:left="0"/>
        <w:jc w:val="both"/>
        <w:rPr>
          <w:i/>
          <w:sz w:val="18"/>
        </w:rPr>
      </w:pPr>
      <w:r w:rsidRPr="00403E88">
        <w:rPr>
          <w:i/>
          <w:sz w:val="18"/>
        </w:rPr>
        <w:t xml:space="preserve">Obrázek č. 7 Připojení ESP-32 CAM k </w:t>
      </w:r>
      <w:proofErr w:type="spellStart"/>
      <w:r w:rsidRPr="00403E88">
        <w:rPr>
          <w:i/>
          <w:sz w:val="18"/>
        </w:rPr>
        <w:t>WiFi</w:t>
      </w:r>
      <w:proofErr w:type="spellEnd"/>
      <w:r w:rsidRPr="00403E88">
        <w:rPr>
          <w:i/>
          <w:sz w:val="18"/>
        </w:rPr>
        <w:t xml:space="preserve"> </w:t>
      </w:r>
    </w:p>
    <w:p w:rsidR="00321820" w:rsidRDefault="00321820" w:rsidP="00321820">
      <w:pPr>
        <w:rPr>
          <w:i/>
          <w:sz w:val="18"/>
        </w:rPr>
      </w:pPr>
      <w:r>
        <w:rPr>
          <w:i/>
          <w:sz w:val="18"/>
        </w:rPr>
        <w:t>Obrázek č. 8</w:t>
      </w:r>
      <w:r w:rsidRPr="000673A7">
        <w:rPr>
          <w:i/>
          <w:sz w:val="18"/>
        </w:rPr>
        <w:t xml:space="preserve"> Ověření uživatele</w:t>
      </w:r>
    </w:p>
    <w:p w:rsidR="00321820" w:rsidRDefault="00321820" w:rsidP="00321820">
      <w:pPr>
        <w:rPr>
          <w:i/>
          <w:sz w:val="18"/>
        </w:rPr>
      </w:pPr>
      <w:r w:rsidRPr="00CE5DAB">
        <w:rPr>
          <w:i/>
          <w:sz w:val="18"/>
        </w:rPr>
        <w:t>Obrázek č. 9 Vyfocení fotografie</w:t>
      </w:r>
    </w:p>
    <w:p w:rsidR="00321820" w:rsidRDefault="00321820" w:rsidP="00321820">
      <w:pPr>
        <w:rPr>
          <w:i/>
          <w:sz w:val="18"/>
        </w:rPr>
      </w:pPr>
      <w:r w:rsidRPr="002B7CAC">
        <w:rPr>
          <w:i/>
          <w:sz w:val="18"/>
        </w:rPr>
        <w:t>Obrázek č. 10 Detekce pohybu</w:t>
      </w:r>
    </w:p>
    <w:p w:rsidR="00321820" w:rsidRDefault="00321820" w:rsidP="00321820">
      <w:pPr>
        <w:rPr>
          <w:i/>
          <w:sz w:val="18"/>
        </w:rPr>
      </w:pPr>
      <w:r>
        <w:rPr>
          <w:i/>
          <w:sz w:val="18"/>
        </w:rPr>
        <w:t>Obrázek č. 11</w:t>
      </w:r>
      <w:r w:rsidRPr="00CD5A1F">
        <w:rPr>
          <w:i/>
          <w:sz w:val="18"/>
        </w:rPr>
        <w:t xml:space="preserve"> Vyžádání si hodnot BME280</w:t>
      </w:r>
    </w:p>
    <w:p w:rsidR="00321820" w:rsidRDefault="00321820" w:rsidP="00321820">
      <w:pPr>
        <w:rPr>
          <w:i/>
          <w:sz w:val="18"/>
        </w:rPr>
      </w:pPr>
      <w:r>
        <w:rPr>
          <w:i/>
          <w:sz w:val="18"/>
        </w:rPr>
        <w:t>Obrázek č. 12</w:t>
      </w:r>
      <w:r w:rsidRPr="0081769A">
        <w:rPr>
          <w:i/>
          <w:sz w:val="18"/>
        </w:rPr>
        <w:t xml:space="preserve"> Kontrola nových zpráv</w:t>
      </w:r>
    </w:p>
    <w:p w:rsidR="00321820" w:rsidRDefault="00321820" w:rsidP="00321820">
      <w:pPr>
        <w:rPr>
          <w:i/>
          <w:sz w:val="18"/>
        </w:rPr>
      </w:pPr>
      <w:r>
        <w:rPr>
          <w:i/>
          <w:sz w:val="18"/>
        </w:rPr>
        <w:t>Obrázek č. 13</w:t>
      </w:r>
      <w:r w:rsidRPr="0044445F">
        <w:rPr>
          <w:i/>
          <w:sz w:val="18"/>
        </w:rPr>
        <w:t xml:space="preserve"> Funkce </w:t>
      </w:r>
      <w:proofErr w:type="spellStart"/>
      <w:r w:rsidRPr="0044445F">
        <w:rPr>
          <w:i/>
          <w:sz w:val="18"/>
        </w:rPr>
        <w:t>handleNewMessages</w:t>
      </w:r>
      <w:proofErr w:type="spellEnd"/>
      <w:r w:rsidRPr="0044445F">
        <w:rPr>
          <w:i/>
          <w:sz w:val="18"/>
        </w:rPr>
        <w:t>()</w:t>
      </w:r>
    </w:p>
    <w:p w:rsidR="00321820" w:rsidRDefault="00321820" w:rsidP="00321820">
      <w:pPr>
        <w:rPr>
          <w:i/>
          <w:sz w:val="18"/>
        </w:rPr>
      </w:pPr>
      <w:r w:rsidRPr="0054161B">
        <w:rPr>
          <w:i/>
          <w:sz w:val="18"/>
        </w:rPr>
        <w:t>Obrázek č. 14 Ovládání aplikace</w:t>
      </w:r>
    </w:p>
    <w:p w:rsidR="00321820" w:rsidRDefault="00321820" w:rsidP="00321820">
      <w:pPr>
        <w:rPr>
          <w:i/>
          <w:sz w:val="18"/>
        </w:rPr>
      </w:pPr>
      <w:r w:rsidRPr="008175BA">
        <w:rPr>
          <w:i/>
          <w:sz w:val="18"/>
        </w:rPr>
        <w:t>Obrázek č. 1</w:t>
      </w:r>
      <w:r>
        <w:rPr>
          <w:i/>
          <w:sz w:val="18"/>
        </w:rPr>
        <w:t>5</w:t>
      </w:r>
      <w:r w:rsidRPr="008175BA">
        <w:rPr>
          <w:i/>
          <w:sz w:val="18"/>
        </w:rPr>
        <w:t xml:space="preserve"> Detailní záběr na zařízení</w:t>
      </w:r>
    </w:p>
    <w:p w:rsidR="006307E7" w:rsidRPr="006307E7" w:rsidRDefault="00321820" w:rsidP="00321820">
      <w:pPr>
        <w:rPr>
          <w:i/>
          <w:sz w:val="18"/>
        </w:rPr>
      </w:pPr>
      <w:r>
        <w:rPr>
          <w:i/>
          <w:sz w:val="18"/>
        </w:rPr>
        <w:t>Obrázek č. 16 Finální zařízení</w:t>
      </w:r>
    </w:p>
    <w:sectPr w:rsidR="006307E7" w:rsidRPr="006307E7" w:rsidSect="000F1F8E">
      <w:headerReference w:type="default" r:id="rId30"/>
      <w:footerReference w:type="default" r:id="rId31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CEC" w:rsidRDefault="00195CEC">
      <w:r>
        <w:separator/>
      </w:r>
    </w:p>
    <w:p w:rsidR="00195CEC" w:rsidRDefault="00195CEC"/>
  </w:endnote>
  <w:endnote w:type="continuationSeparator" w:id="0">
    <w:p w:rsidR="00195CEC" w:rsidRDefault="00195CEC">
      <w:r>
        <w:continuationSeparator/>
      </w:r>
    </w:p>
    <w:p w:rsidR="00195CEC" w:rsidRDefault="00195CE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9475282"/>
      <w:docPartObj>
        <w:docPartGallery w:val="Page Numbers (Bottom of Page)"/>
        <w:docPartUnique/>
      </w:docPartObj>
    </w:sdtPr>
    <w:sdtContent>
      <w:p w:rsidR="008C1F78" w:rsidRDefault="002D5492">
        <w:pPr>
          <w:pStyle w:val="Zpat"/>
          <w:jc w:val="center"/>
        </w:pPr>
        <w:fldSimple w:instr=" PAGE   \* MERGEFORMAT ">
          <w:r w:rsidR="0062697B">
            <w:rPr>
              <w:noProof/>
            </w:rPr>
            <w:t>4</w:t>
          </w:r>
        </w:fldSimple>
      </w:p>
    </w:sdtContent>
  </w:sdt>
  <w:p w:rsidR="00C87050" w:rsidRDefault="00C87050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9475283"/>
      <w:docPartObj>
        <w:docPartGallery w:val="Page Numbers (Bottom of Page)"/>
        <w:docPartUnique/>
      </w:docPartObj>
    </w:sdtPr>
    <w:sdtContent>
      <w:p w:rsidR="008C1F78" w:rsidRDefault="002D5492">
        <w:pPr>
          <w:pStyle w:val="Zpat"/>
          <w:jc w:val="center"/>
        </w:pPr>
        <w:fldSimple w:instr=" PAGE   \* MERGEFORMAT ">
          <w:r w:rsidR="0062697B">
            <w:rPr>
              <w:noProof/>
            </w:rPr>
            <w:t>18</w:t>
          </w:r>
        </w:fldSimple>
      </w:p>
    </w:sdtContent>
  </w:sdt>
  <w:p w:rsidR="00C87050" w:rsidRDefault="00C87050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CEC" w:rsidRDefault="00195CEC">
      <w:r>
        <w:separator/>
      </w:r>
    </w:p>
    <w:p w:rsidR="00195CEC" w:rsidRDefault="00195CEC"/>
  </w:footnote>
  <w:footnote w:type="continuationSeparator" w:id="0">
    <w:p w:rsidR="00195CEC" w:rsidRDefault="00195CEC">
      <w:r>
        <w:continuationSeparator/>
      </w:r>
    </w:p>
    <w:p w:rsidR="00195CEC" w:rsidRDefault="00195CE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050" w:rsidRDefault="00C87050" w:rsidP="00DB42AE">
    <w:pPr>
      <w:pStyle w:val="Zhlav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050" w:rsidRPr="000F1F8E" w:rsidRDefault="00C87050" w:rsidP="000F1F8E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multi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hybridMultilevel"/>
    <w:tmpl w:val="FA3802DC"/>
    <w:lvl w:ilvl="0" w:tplc="EDF42E16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 w:tplc="5E9CFD3C">
      <w:numFmt w:val="decimal"/>
      <w:lvlText w:val=""/>
      <w:lvlJc w:val="left"/>
    </w:lvl>
    <w:lvl w:ilvl="2" w:tplc="906AB1A0">
      <w:numFmt w:val="decimal"/>
      <w:lvlText w:val=""/>
      <w:lvlJc w:val="left"/>
    </w:lvl>
    <w:lvl w:ilvl="3" w:tplc="FC18C2E4">
      <w:numFmt w:val="decimal"/>
      <w:lvlText w:val=""/>
      <w:lvlJc w:val="left"/>
    </w:lvl>
    <w:lvl w:ilvl="4" w:tplc="37A8AE30">
      <w:numFmt w:val="decimal"/>
      <w:lvlText w:val=""/>
      <w:lvlJc w:val="left"/>
    </w:lvl>
    <w:lvl w:ilvl="5" w:tplc="E83844F0">
      <w:numFmt w:val="decimal"/>
      <w:lvlText w:val=""/>
      <w:lvlJc w:val="left"/>
    </w:lvl>
    <w:lvl w:ilvl="6" w:tplc="FCBEC12A">
      <w:numFmt w:val="decimal"/>
      <w:lvlText w:val=""/>
      <w:lvlJc w:val="left"/>
    </w:lvl>
    <w:lvl w:ilvl="7" w:tplc="E73C7AC0">
      <w:numFmt w:val="decimal"/>
      <w:lvlText w:val=""/>
      <w:lvlJc w:val="left"/>
    </w:lvl>
    <w:lvl w:ilvl="8" w:tplc="BE067D6C">
      <w:numFmt w:val="decimal"/>
      <w:lvlText w:val=""/>
      <w:lvlJc w:val="left"/>
    </w:lvl>
  </w:abstractNum>
  <w:abstractNum w:abstractNumId="5">
    <w:nsid w:val="FFFFFF81"/>
    <w:multiLevelType w:val="hybridMultilevel"/>
    <w:tmpl w:val="974A935E"/>
    <w:lvl w:ilvl="0" w:tplc="DE028376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 w:tplc="C54ED2DA">
      <w:numFmt w:val="decimal"/>
      <w:lvlText w:val=""/>
      <w:lvlJc w:val="left"/>
    </w:lvl>
    <w:lvl w:ilvl="2" w:tplc="A8FA2B04">
      <w:numFmt w:val="decimal"/>
      <w:lvlText w:val=""/>
      <w:lvlJc w:val="left"/>
    </w:lvl>
    <w:lvl w:ilvl="3" w:tplc="9E16236C">
      <w:numFmt w:val="decimal"/>
      <w:lvlText w:val=""/>
      <w:lvlJc w:val="left"/>
    </w:lvl>
    <w:lvl w:ilvl="4" w:tplc="5B72AFA4">
      <w:numFmt w:val="decimal"/>
      <w:lvlText w:val=""/>
      <w:lvlJc w:val="left"/>
    </w:lvl>
    <w:lvl w:ilvl="5" w:tplc="C4D4B186">
      <w:numFmt w:val="decimal"/>
      <w:lvlText w:val=""/>
      <w:lvlJc w:val="left"/>
    </w:lvl>
    <w:lvl w:ilvl="6" w:tplc="05EC8712">
      <w:numFmt w:val="decimal"/>
      <w:lvlText w:val=""/>
      <w:lvlJc w:val="left"/>
    </w:lvl>
    <w:lvl w:ilvl="7" w:tplc="6788548A">
      <w:numFmt w:val="decimal"/>
      <w:lvlText w:val=""/>
      <w:lvlJc w:val="left"/>
    </w:lvl>
    <w:lvl w:ilvl="8" w:tplc="B090F6A0">
      <w:numFmt w:val="decimal"/>
      <w:lvlText w:val=""/>
      <w:lvlJc w:val="left"/>
    </w:lvl>
  </w:abstractNum>
  <w:abstractNum w:abstractNumId="6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854"/>
        </w:tabs>
        <w:ind w:left="163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>
    <w:nsid w:val="13B406D8"/>
    <w:multiLevelType w:val="hybridMultilevel"/>
    <w:tmpl w:val="0405001D"/>
    <w:lvl w:ilvl="0" w:tplc="CC963D2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BC1C12B2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A1D857B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93B405D8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A6AA43D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56C269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139ED2F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9818560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7A494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57141FD"/>
    <w:multiLevelType w:val="multilevel"/>
    <w:tmpl w:val="2FD2E58A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C6D2CDC"/>
    <w:multiLevelType w:val="multilevel"/>
    <w:tmpl w:val="96CCB1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FF64E77"/>
    <w:multiLevelType w:val="multilevel"/>
    <w:tmpl w:val="4CE2D0E2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81D7351"/>
    <w:multiLevelType w:val="hybridMultilevel"/>
    <w:tmpl w:val="8F924AEA"/>
    <w:lvl w:ilvl="0" w:tplc="EAF442E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  <w:lvl w:ilvl="1" w:tplc="17A6A654">
      <w:numFmt w:val="decimal"/>
      <w:lvlText w:val=""/>
      <w:lvlJc w:val="left"/>
    </w:lvl>
    <w:lvl w:ilvl="2" w:tplc="4FDAEC5C">
      <w:numFmt w:val="decimal"/>
      <w:lvlText w:val=""/>
      <w:lvlJc w:val="left"/>
    </w:lvl>
    <w:lvl w:ilvl="3" w:tplc="2ABCF63C">
      <w:numFmt w:val="decimal"/>
      <w:lvlText w:val=""/>
      <w:lvlJc w:val="left"/>
    </w:lvl>
    <w:lvl w:ilvl="4" w:tplc="16868854">
      <w:numFmt w:val="decimal"/>
      <w:lvlText w:val=""/>
      <w:lvlJc w:val="left"/>
    </w:lvl>
    <w:lvl w:ilvl="5" w:tplc="994C5CE6">
      <w:numFmt w:val="decimal"/>
      <w:lvlText w:val=""/>
      <w:lvlJc w:val="left"/>
    </w:lvl>
    <w:lvl w:ilvl="6" w:tplc="56D0BE8E">
      <w:numFmt w:val="decimal"/>
      <w:lvlText w:val=""/>
      <w:lvlJc w:val="left"/>
    </w:lvl>
    <w:lvl w:ilvl="7" w:tplc="063A1C24">
      <w:numFmt w:val="decimal"/>
      <w:lvlText w:val=""/>
      <w:lvlJc w:val="left"/>
    </w:lvl>
    <w:lvl w:ilvl="8" w:tplc="E7CE4FCE">
      <w:numFmt w:val="decimal"/>
      <w:lvlText w:val=""/>
      <w:lvlJc w:val="left"/>
    </w:lvl>
  </w:abstractNum>
  <w:abstractNum w:abstractNumId="25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6DC34DB"/>
    <w:multiLevelType w:val="multilevel"/>
    <w:tmpl w:val="FDB21958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0F7F79"/>
    <w:multiLevelType w:val="multilevel"/>
    <w:tmpl w:val="9ED82E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DD177E"/>
    <w:multiLevelType w:val="hybridMultilevel"/>
    <w:tmpl w:val="D1623A1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2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8"/>
  </w:num>
  <w:num w:numId="19">
    <w:abstractNumId w:val="39"/>
  </w:num>
  <w:num w:numId="20">
    <w:abstractNumId w:val="12"/>
  </w:num>
  <w:num w:numId="21">
    <w:abstractNumId w:val="27"/>
  </w:num>
  <w:num w:numId="22">
    <w:abstractNumId w:val="41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7"/>
  </w:num>
  <w:num w:numId="32">
    <w:abstractNumId w:val="20"/>
  </w:num>
  <w:num w:numId="33">
    <w:abstractNumId w:val="29"/>
  </w:num>
  <w:num w:numId="34">
    <w:abstractNumId w:val="36"/>
  </w:num>
  <w:num w:numId="35">
    <w:abstractNumId w:val="40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  <w:num w:numId="43">
    <w:abstractNumId w:val="35"/>
  </w:num>
  <w:num w:numId="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1676A8"/>
    <w:rsid w:val="000203ED"/>
    <w:rsid w:val="000275A8"/>
    <w:rsid w:val="00032F71"/>
    <w:rsid w:val="000348FE"/>
    <w:rsid w:val="00046525"/>
    <w:rsid w:val="00055845"/>
    <w:rsid w:val="000673A7"/>
    <w:rsid w:val="00071ADE"/>
    <w:rsid w:val="000747C2"/>
    <w:rsid w:val="000A3E6F"/>
    <w:rsid w:val="000B40C6"/>
    <w:rsid w:val="000F1B4E"/>
    <w:rsid w:val="000F1F8E"/>
    <w:rsid w:val="000F2C16"/>
    <w:rsid w:val="000F5ED1"/>
    <w:rsid w:val="00106D4A"/>
    <w:rsid w:val="00131D49"/>
    <w:rsid w:val="00137BB1"/>
    <w:rsid w:val="00157365"/>
    <w:rsid w:val="00162ECF"/>
    <w:rsid w:val="001676A8"/>
    <w:rsid w:val="001709E8"/>
    <w:rsid w:val="00171FCE"/>
    <w:rsid w:val="00174A77"/>
    <w:rsid w:val="0018541C"/>
    <w:rsid w:val="00186650"/>
    <w:rsid w:val="00195CEC"/>
    <w:rsid w:val="001A432B"/>
    <w:rsid w:val="001B6F92"/>
    <w:rsid w:val="001D39EF"/>
    <w:rsid w:val="001D7A1D"/>
    <w:rsid w:val="001F423D"/>
    <w:rsid w:val="001F782E"/>
    <w:rsid w:val="002174F0"/>
    <w:rsid w:val="00230592"/>
    <w:rsid w:val="00262ECC"/>
    <w:rsid w:val="002706EA"/>
    <w:rsid w:val="00272CB9"/>
    <w:rsid w:val="00275003"/>
    <w:rsid w:val="00280326"/>
    <w:rsid w:val="002810D2"/>
    <w:rsid w:val="00286700"/>
    <w:rsid w:val="00290A93"/>
    <w:rsid w:val="00294C06"/>
    <w:rsid w:val="002B7CAC"/>
    <w:rsid w:val="002C1E06"/>
    <w:rsid w:val="002D40FD"/>
    <w:rsid w:val="002D5492"/>
    <w:rsid w:val="002D5851"/>
    <w:rsid w:val="002F3109"/>
    <w:rsid w:val="00301D55"/>
    <w:rsid w:val="003157E7"/>
    <w:rsid w:val="00320CEC"/>
    <w:rsid w:val="00321820"/>
    <w:rsid w:val="003257B8"/>
    <w:rsid w:val="00331AC0"/>
    <w:rsid w:val="003636C2"/>
    <w:rsid w:val="003652EE"/>
    <w:rsid w:val="003826F1"/>
    <w:rsid w:val="003844A7"/>
    <w:rsid w:val="00393173"/>
    <w:rsid w:val="003A0E73"/>
    <w:rsid w:val="003B05B9"/>
    <w:rsid w:val="003B2FB6"/>
    <w:rsid w:val="003B3DD5"/>
    <w:rsid w:val="003C0AB0"/>
    <w:rsid w:val="003C242E"/>
    <w:rsid w:val="003E2A60"/>
    <w:rsid w:val="004005BF"/>
    <w:rsid w:val="00403842"/>
    <w:rsid w:val="00403E88"/>
    <w:rsid w:val="004076C2"/>
    <w:rsid w:val="0044445F"/>
    <w:rsid w:val="0045119E"/>
    <w:rsid w:val="00451C03"/>
    <w:rsid w:val="00455EA9"/>
    <w:rsid w:val="00456D18"/>
    <w:rsid w:val="00472FF9"/>
    <w:rsid w:val="00474DA2"/>
    <w:rsid w:val="00483A69"/>
    <w:rsid w:val="00486309"/>
    <w:rsid w:val="0048669D"/>
    <w:rsid w:val="004A12E0"/>
    <w:rsid w:val="004E7821"/>
    <w:rsid w:val="0054161B"/>
    <w:rsid w:val="00560F3D"/>
    <w:rsid w:val="00570D9F"/>
    <w:rsid w:val="00584934"/>
    <w:rsid w:val="005C3575"/>
    <w:rsid w:val="005D5EFD"/>
    <w:rsid w:val="005E4609"/>
    <w:rsid w:val="005F3335"/>
    <w:rsid w:val="006022A1"/>
    <w:rsid w:val="00614852"/>
    <w:rsid w:val="006266EA"/>
    <w:rsid w:val="0062697B"/>
    <w:rsid w:val="006307E7"/>
    <w:rsid w:val="00630AC6"/>
    <w:rsid w:val="00646469"/>
    <w:rsid w:val="00655EF3"/>
    <w:rsid w:val="00657ACD"/>
    <w:rsid w:val="00662A2C"/>
    <w:rsid w:val="00676A3A"/>
    <w:rsid w:val="006775F3"/>
    <w:rsid w:val="00680144"/>
    <w:rsid w:val="00693ACB"/>
    <w:rsid w:val="006A1155"/>
    <w:rsid w:val="006A5BD7"/>
    <w:rsid w:val="006C2C63"/>
    <w:rsid w:val="006E2B97"/>
    <w:rsid w:val="006E4421"/>
    <w:rsid w:val="0070571A"/>
    <w:rsid w:val="007117A3"/>
    <w:rsid w:val="007146F6"/>
    <w:rsid w:val="00716926"/>
    <w:rsid w:val="00756E7C"/>
    <w:rsid w:val="00766EF8"/>
    <w:rsid w:val="007A43BB"/>
    <w:rsid w:val="007C4434"/>
    <w:rsid w:val="007D7CA3"/>
    <w:rsid w:val="007E2191"/>
    <w:rsid w:val="00802D4F"/>
    <w:rsid w:val="00811BD3"/>
    <w:rsid w:val="008175BA"/>
    <w:rsid w:val="0081769A"/>
    <w:rsid w:val="00821DC5"/>
    <w:rsid w:val="0082263F"/>
    <w:rsid w:val="00837063"/>
    <w:rsid w:val="008376CC"/>
    <w:rsid w:val="008471FB"/>
    <w:rsid w:val="00855A83"/>
    <w:rsid w:val="008659A1"/>
    <w:rsid w:val="008756B8"/>
    <w:rsid w:val="00880692"/>
    <w:rsid w:val="00883DD5"/>
    <w:rsid w:val="0088520E"/>
    <w:rsid w:val="00886427"/>
    <w:rsid w:val="00890922"/>
    <w:rsid w:val="00896E56"/>
    <w:rsid w:val="008B6730"/>
    <w:rsid w:val="008C1F78"/>
    <w:rsid w:val="008D4664"/>
    <w:rsid w:val="008E468E"/>
    <w:rsid w:val="008E5862"/>
    <w:rsid w:val="00907764"/>
    <w:rsid w:val="00913DF3"/>
    <w:rsid w:val="00917522"/>
    <w:rsid w:val="009345AF"/>
    <w:rsid w:val="00940795"/>
    <w:rsid w:val="00962281"/>
    <w:rsid w:val="00963F64"/>
    <w:rsid w:val="0096535C"/>
    <w:rsid w:val="009807D3"/>
    <w:rsid w:val="009838D2"/>
    <w:rsid w:val="009910B6"/>
    <w:rsid w:val="009B6561"/>
    <w:rsid w:val="009E42C9"/>
    <w:rsid w:val="00A00297"/>
    <w:rsid w:val="00A0246F"/>
    <w:rsid w:val="00A02726"/>
    <w:rsid w:val="00A0304C"/>
    <w:rsid w:val="00A07699"/>
    <w:rsid w:val="00A1344E"/>
    <w:rsid w:val="00A15971"/>
    <w:rsid w:val="00A241AA"/>
    <w:rsid w:val="00A36D25"/>
    <w:rsid w:val="00A53909"/>
    <w:rsid w:val="00A62B02"/>
    <w:rsid w:val="00A6629F"/>
    <w:rsid w:val="00A67FB4"/>
    <w:rsid w:val="00A71D13"/>
    <w:rsid w:val="00A729A9"/>
    <w:rsid w:val="00AA65BD"/>
    <w:rsid w:val="00AA68FF"/>
    <w:rsid w:val="00AB18DA"/>
    <w:rsid w:val="00AC7594"/>
    <w:rsid w:val="00AD6A30"/>
    <w:rsid w:val="00AF0C6F"/>
    <w:rsid w:val="00B103FF"/>
    <w:rsid w:val="00B31C50"/>
    <w:rsid w:val="00B56271"/>
    <w:rsid w:val="00B734CB"/>
    <w:rsid w:val="00B8449A"/>
    <w:rsid w:val="00B97E74"/>
    <w:rsid w:val="00BC0C5B"/>
    <w:rsid w:val="00C43822"/>
    <w:rsid w:val="00C5670D"/>
    <w:rsid w:val="00C56AE0"/>
    <w:rsid w:val="00C7089E"/>
    <w:rsid w:val="00C718D1"/>
    <w:rsid w:val="00C7594A"/>
    <w:rsid w:val="00C8038A"/>
    <w:rsid w:val="00C87050"/>
    <w:rsid w:val="00C87520"/>
    <w:rsid w:val="00C91564"/>
    <w:rsid w:val="00CA1469"/>
    <w:rsid w:val="00CA3973"/>
    <w:rsid w:val="00CC7366"/>
    <w:rsid w:val="00CD5A1F"/>
    <w:rsid w:val="00CE5DAB"/>
    <w:rsid w:val="00CF7670"/>
    <w:rsid w:val="00D04AE6"/>
    <w:rsid w:val="00D054DB"/>
    <w:rsid w:val="00D12AB2"/>
    <w:rsid w:val="00D17DE7"/>
    <w:rsid w:val="00D24B83"/>
    <w:rsid w:val="00D301B4"/>
    <w:rsid w:val="00D41AB3"/>
    <w:rsid w:val="00D433EA"/>
    <w:rsid w:val="00D43A98"/>
    <w:rsid w:val="00D72EB1"/>
    <w:rsid w:val="00D75539"/>
    <w:rsid w:val="00D765BF"/>
    <w:rsid w:val="00D92D12"/>
    <w:rsid w:val="00D967BB"/>
    <w:rsid w:val="00DB42AE"/>
    <w:rsid w:val="00DE6590"/>
    <w:rsid w:val="00DF2618"/>
    <w:rsid w:val="00E15D00"/>
    <w:rsid w:val="00E15FA1"/>
    <w:rsid w:val="00E219C1"/>
    <w:rsid w:val="00E31C5D"/>
    <w:rsid w:val="00E41AE1"/>
    <w:rsid w:val="00E5416C"/>
    <w:rsid w:val="00E636B5"/>
    <w:rsid w:val="00E9780B"/>
    <w:rsid w:val="00EA4374"/>
    <w:rsid w:val="00EA693D"/>
    <w:rsid w:val="00EA6E48"/>
    <w:rsid w:val="00EB0D51"/>
    <w:rsid w:val="00EB31D9"/>
    <w:rsid w:val="00EC41DD"/>
    <w:rsid w:val="00EC60FF"/>
    <w:rsid w:val="00F000A8"/>
    <w:rsid w:val="00F03DA6"/>
    <w:rsid w:val="00F0612D"/>
    <w:rsid w:val="00F22EB3"/>
    <w:rsid w:val="00F368AE"/>
    <w:rsid w:val="00F43952"/>
    <w:rsid w:val="00F45C54"/>
    <w:rsid w:val="00F62C69"/>
    <w:rsid w:val="00F6557C"/>
    <w:rsid w:val="00F77166"/>
    <w:rsid w:val="00F8275C"/>
    <w:rsid w:val="00F84ECE"/>
    <w:rsid w:val="00F94A83"/>
    <w:rsid w:val="00FA0CD2"/>
    <w:rsid w:val="00FC1F9B"/>
    <w:rsid w:val="00FF6F58"/>
    <w:rsid w:val="042CA67E"/>
    <w:rsid w:val="0815BED8"/>
    <w:rsid w:val="31CDA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146F6"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clear" w:pos="1854"/>
        <w:tab w:val="left" w:pos="1134"/>
        <w:tab w:val="num" w:pos="1440"/>
      </w:tabs>
      <w:spacing w:before="240"/>
      <w:ind w:left="1224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rsid w:val="007146F6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rsid w:val="007146F6"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rsid w:val="007146F6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rsid w:val="007146F6"/>
    <w:pPr>
      <w:ind w:firstLine="0"/>
      <w:jc w:val="center"/>
    </w:pPr>
  </w:style>
  <w:style w:type="paragraph" w:customStyle="1" w:styleId="Literatura">
    <w:name w:val="Literatura"/>
    <w:basedOn w:val="Normln"/>
    <w:rsid w:val="007146F6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rsid w:val="007146F6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rsid w:val="007146F6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rsid w:val="007146F6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rsid w:val="007146F6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rsid w:val="007146F6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rsid w:val="007146F6"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link w:val="NzevChar"/>
    <w:autoRedefine/>
    <w:qFormat/>
    <w:rsid w:val="00880692"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rsid w:val="007146F6"/>
    <w:pPr>
      <w:ind w:left="567" w:hanging="567"/>
      <w:jc w:val="left"/>
    </w:pPr>
  </w:style>
  <w:style w:type="character" w:styleId="Hypertextovodkaz">
    <w:name w:val="Hyperlink"/>
    <w:uiPriority w:val="99"/>
    <w:rsid w:val="007146F6"/>
    <w:rPr>
      <w:color w:val="auto"/>
      <w:u w:val="none"/>
    </w:rPr>
  </w:style>
  <w:style w:type="paragraph" w:customStyle="1" w:styleId="Bezodstavce">
    <w:name w:val="Bez odstavce"/>
    <w:basedOn w:val="Normln"/>
    <w:rsid w:val="007146F6"/>
  </w:style>
  <w:style w:type="paragraph" w:styleId="Zhlav">
    <w:name w:val="header"/>
    <w:basedOn w:val="Normln"/>
    <w:semiHidden/>
    <w:rsid w:val="007146F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7146F6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rsid w:val="007146F6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rsid w:val="007146F6"/>
    <w:pPr>
      <w:spacing w:before="6000" w:after="0"/>
      <w:jc w:val="center"/>
    </w:pPr>
    <w:rPr>
      <w:sz w:val="36"/>
    </w:rPr>
  </w:style>
  <w:style w:type="character" w:styleId="Siln">
    <w:name w:val="Strong"/>
    <w:qFormat/>
    <w:rsid w:val="007146F6"/>
    <w:rPr>
      <w:b/>
      <w:bCs/>
    </w:rPr>
  </w:style>
  <w:style w:type="character" w:styleId="Zvraznn">
    <w:name w:val="Emphasis"/>
    <w:qFormat/>
    <w:rsid w:val="007146F6"/>
    <w:rPr>
      <w:i/>
      <w:iCs/>
    </w:rPr>
  </w:style>
  <w:style w:type="paragraph" w:styleId="Zkladntextodsazen">
    <w:name w:val="Body Text Indent"/>
    <w:basedOn w:val="Normln"/>
    <w:semiHidden/>
    <w:rsid w:val="007146F6"/>
  </w:style>
  <w:style w:type="paragraph" w:styleId="Obsah4">
    <w:name w:val="toc 4"/>
    <w:basedOn w:val="Normln"/>
    <w:next w:val="Normln"/>
    <w:autoRedefine/>
    <w:uiPriority w:val="39"/>
    <w:rsid w:val="007146F6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rsid w:val="006266EA"/>
    <w:pPr>
      <w:tabs>
        <w:tab w:val="right" w:leader="dot" w:pos="8778"/>
      </w:tabs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rsid w:val="007146F6"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rsid w:val="007146F6"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7146F6"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7146F6"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sid w:val="007146F6"/>
    <w:rPr>
      <w:sz w:val="16"/>
      <w:szCs w:val="16"/>
    </w:rPr>
  </w:style>
  <w:style w:type="paragraph" w:customStyle="1" w:styleId="Nadpis-Obsah">
    <w:name w:val="Nadpis-Obsah"/>
    <w:basedOn w:val="Nadpis"/>
    <w:next w:val="Normln"/>
    <w:rsid w:val="007146F6"/>
    <w:pPr>
      <w:pageBreakBefore w:val="0"/>
    </w:pPr>
  </w:style>
  <w:style w:type="paragraph" w:styleId="Textkomente">
    <w:name w:val="annotation text"/>
    <w:basedOn w:val="Normln"/>
    <w:semiHidden/>
    <w:rsid w:val="007146F6"/>
    <w:rPr>
      <w:sz w:val="20"/>
      <w:szCs w:val="20"/>
    </w:rPr>
  </w:style>
  <w:style w:type="paragraph" w:customStyle="1" w:styleId="st-slice">
    <w:name w:val="Část-číslice"/>
    <w:basedOn w:val="st"/>
    <w:rsid w:val="007146F6"/>
    <w:pPr>
      <w:numPr>
        <w:numId w:val="31"/>
      </w:numPr>
      <w:ind w:left="1804"/>
    </w:pPr>
  </w:style>
  <w:style w:type="paragraph" w:styleId="Rozvrendokumentu">
    <w:name w:val="Document Map"/>
    <w:basedOn w:val="Normln"/>
    <w:semiHidden/>
    <w:rsid w:val="007146F6"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sid w:val="007146F6"/>
    <w:rPr>
      <w:color w:val="800080"/>
      <w:u w:val="single"/>
    </w:rPr>
  </w:style>
  <w:style w:type="paragraph" w:styleId="Pokraovnseznamu">
    <w:name w:val="List Continue"/>
    <w:basedOn w:val="Normln"/>
    <w:semiHidden/>
    <w:rsid w:val="007146F6"/>
    <w:pPr>
      <w:ind w:left="283"/>
    </w:pPr>
  </w:style>
  <w:style w:type="paragraph" w:styleId="Zkladntext2">
    <w:name w:val="Body Text 2"/>
    <w:basedOn w:val="Normln"/>
    <w:semiHidden/>
    <w:rsid w:val="007146F6"/>
  </w:style>
  <w:style w:type="character" w:customStyle="1" w:styleId="Pokec">
    <w:name w:val="Pokec"/>
    <w:rsid w:val="007146F6"/>
    <w:rPr>
      <w:emboss/>
      <w:color w:val="FF0000"/>
      <w:sz w:val="24"/>
    </w:rPr>
  </w:style>
  <w:style w:type="paragraph" w:styleId="Zkladntext3">
    <w:name w:val="Body Text 3"/>
    <w:basedOn w:val="Normln"/>
    <w:semiHidden/>
    <w:rsid w:val="007146F6"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67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67FB4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6266EA"/>
    <w:pPr>
      <w:ind w:left="720"/>
      <w:contextualSpacing/>
    </w:pPr>
  </w:style>
  <w:style w:type="character" w:customStyle="1" w:styleId="NzevChar">
    <w:name w:val="Název Char"/>
    <w:basedOn w:val="Standardnpsmoodstavce"/>
    <w:link w:val="Nzev"/>
    <w:rsid w:val="00880692"/>
    <w:rPr>
      <w:b/>
      <w:bCs/>
      <w:caps/>
      <w:kern w:val="28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D2A013C80FC14385412CFAA9695267" ma:contentTypeVersion="5" ma:contentTypeDescription="Vytvoří nový dokument" ma:contentTypeScope="" ma:versionID="c19c3e27fcc747041c8d28a58e1d10be">
  <xsd:schema xmlns:xsd="http://www.w3.org/2001/XMLSchema" xmlns:xs="http://www.w3.org/2001/XMLSchema" xmlns:p="http://schemas.microsoft.com/office/2006/metadata/properties" xmlns:ns2="fce2d5ef-b06a-4933-bcfa-7fc95f7f8be3" xmlns:ns3="bb4d8078-d11c-4eac-87f3-0b4fabbbd9d2" targetNamespace="http://schemas.microsoft.com/office/2006/metadata/properties" ma:root="true" ma:fieldsID="96cac213f19fa29bf72f51b21acb121e" ns2:_="" ns3:_="">
    <xsd:import namespace="fce2d5ef-b06a-4933-bcfa-7fc95f7f8be3"/>
    <xsd:import namespace="bb4d8078-d11c-4eac-87f3-0b4fabbbd9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2d5ef-b06a-4933-bcfa-7fc95f7f8b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d8078-d11c-4eac-87f3-0b4fabbbd9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886FD-4A54-44E3-B3DB-BDCD701771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AF1225-3913-4714-AA48-6A057EC05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e2d5ef-b06a-4933-bcfa-7fc95f7f8be3"/>
    <ds:schemaRef ds:uri="bb4d8078-d11c-4eac-87f3-0b4fabbbd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47BFB7-E25D-4FD8-AF7F-F255BA1F68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E51585-9133-4544-9DA8-52A4386EC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1011</TotalTime>
  <Pages>18</Pages>
  <Words>2540</Words>
  <Characters>14987</Characters>
  <Application>Microsoft Office Word</Application>
  <DocSecurity>0</DocSecurity>
  <Lines>124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17493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creator>SŠIEŘ</dc:creator>
  <cp:lastModifiedBy>Vojta</cp:lastModifiedBy>
  <cp:revision>81</cp:revision>
  <cp:lastPrinted>2004-11-12T21:05:00Z</cp:lastPrinted>
  <dcterms:created xsi:type="dcterms:W3CDTF">2020-12-27T13:03:00Z</dcterms:created>
  <dcterms:modified xsi:type="dcterms:W3CDTF">2021-01-10T16:56:00Z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0x0101005FD2A013C80FC14385412CFAA9695267</vt:lpwstr>
  </property>
</Properties>
</file>